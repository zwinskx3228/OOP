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60E6B" w14:textId="48C89D04" w:rsidR="00903F3C" w:rsidRPr="00390308" w:rsidRDefault="00903F3C" w:rsidP="00903F3C">
      <w:pPr>
        <w:shd w:val="clear" w:color="auto" w:fill="D0CECE" w:themeFill="background2" w:themeFillShade="E6"/>
        <w:tabs>
          <w:tab w:val="center" w:pos="4819"/>
        </w:tabs>
        <w:spacing w:after="0" w:line="240" w:lineRule="auto"/>
        <w:rPr>
          <w:rFonts w:ascii="Times New Roman" w:hAnsi="Times New Roman" w:cs="Times New Roman"/>
          <w:b/>
          <w:bCs/>
          <w:spacing w:val="4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40"/>
          <w:sz w:val="28"/>
          <w:szCs w:val="28"/>
        </w:rPr>
        <w:tab/>
      </w:r>
      <w:r w:rsidRPr="00792845">
        <w:rPr>
          <w:rFonts w:ascii="Times New Roman" w:hAnsi="Times New Roman" w:cs="Times New Roman"/>
          <w:b/>
          <w:bCs/>
          <w:spacing w:val="40"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bCs/>
          <w:spacing w:val="40"/>
          <w:sz w:val="28"/>
          <w:szCs w:val="28"/>
          <w:lang w:val="ru-RU"/>
        </w:rPr>
        <w:t>1</w:t>
      </w:r>
    </w:p>
    <w:p w14:paraId="6233FA35" w14:textId="75C9FCA5" w:rsidR="00903F3C" w:rsidRDefault="00903F3C" w:rsidP="00903F3C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vertAlign w:val="superscript"/>
        </w:rPr>
      </w:pPr>
      <w:r w:rsidRPr="00792845"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vertAlign w:val="superscript"/>
        </w:rPr>
        <w:t xml:space="preserve">з дисципліни </w:t>
      </w:r>
      <w:r w:rsidRPr="007864A9"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vertAlign w:val="superscript"/>
          <w:lang w:val="ru-RU"/>
        </w:rPr>
        <w:t>“</w:t>
      </w:r>
      <w:r w:rsidR="00EB6CE8" w:rsidRPr="00EB6CE8"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vertAlign w:val="superscript"/>
        </w:rPr>
        <w:t>Об’єктно-орієнтоване програмування</w:t>
      </w:r>
      <w:r w:rsidRPr="000B0276"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vertAlign w:val="superscript"/>
          <w:lang w:val="ru-RU"/>
        </w:rPr>
        <w:t>”</w:t>
      </w:r>
    </w:p>
    <w:p w14:paraId="55D1A3F0" w14:textId="77777777" w:rsidR="00EB6CE8" w:rsidRDefault="00EB6CE8" w:rsidP="00EB6CE8">
      <w:pPr>
        <w:tabs>
          <w:tab w:val="left" w:pos="1615"/>
        </w:tabs>
        <w:spacing w:after="120" w:line="240" w:lineRule="auto"/>
        <w:ind w:firstLine="180"/>
        <w:rPr>
          <w:rFonts w:ascii="Times New Roman" w:hAnsi="Times New Roman" w:cs="Times New Roman"/>
          <w:sz w:val="28"/>
          <w:szCs w:val="28"/>
        </w:rPr>
      </w:pPr>
    </w:p>
    <w:p w14:paraId="7F12AD33" w14:textId="6028487D" w:rsidR="00793060" w:rsidRDefault="00EB6CE8" w:rsidP="00EB6CE8">
      <w:pPr>
        <w:tabs>
          <w:tab w:val="left" w:pos="1615"/>
        </w:tabs>
        <w:spacing w:after="120" w:line="240" w:lineRule="auto"/>
        <w:ind w:firstLine="180"/>
        <w:rPr>
          <w:rFonts w:ascii="Times New Roman" w:hAnsi="Times New Roman" w:cs="Times New Roman"/>
          <w:sz w:val="28"/>
          <w:szCs w:val="28"/>
        </w:rPr>
      </w:pPr>
      <w:r w:rsidRPr="00EB6CE8">
        <w:rPr>
          <w:rFonts w:ascii="Times New Roman" w:hAnsi="Times New Roman" w:cs="Times New Roman"/>
          <w:sz w:val="32"/>
          <w:szCs w:val="32"/>
        </w:rPr>
        <w:t xml:space="preserve"> </w:t>
      </w:r>
      <w:r w:rsidRPr="00EB6CE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Мета: </w:t>
      </w:r>
      <w:r w:rsidRPr="00EB6CE8">
        <w:rPr>
          <w:rFonts w:ascii="Times New Roman" w:hAnsi="Times New Roman" w:cs="Times New Roman"/>
          <w:sz w:val="28"/>
          <w:szCs w:val="28"/>
        </w:rPr>
        <w:t>Одержати практичні навички реалізації класів на С++.</w:t>
      </w:r>
    </w:p>
    <w:p w14:paraId="1D810EE1" w14:textId="3343B951" w:rsidR="00EB6CE8" w:rsidRPr="00C5235E" w:rsidRDefault="00EB6CE8" w:rsidP="00C5235E">
      <w:pPr>
        <w:tabs>
          <w:tab w:val="left" w:pos="1615"/>
        </w:tabs>
        <w:spacing w:after="120" w:line="240" w:lineRule="auto"/>
        <w:ind w:firstLine="180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EB6CE8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1</w:t>
      </w:r>
      <w:r w:rsidR="00C523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C5235E" w:rsidRPr="00C5235E">
        <w:rPr>
          <w:rFonts w:ascii="Times New Roman" w:hAnsi="Times New Roman" w:cs="Times New Roman"/>
          <w:b/>
          <w:bCs/>
          <w:i/>
          <w:sz w:val="28"/>
          <w:szCs w:val="28"/>
        </w:rPr>
        <w:t>Опису членів-даних класів користувача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4"/>
      </w:tblGrid>
      <w:tr w:rsidR="00AF77F3" w:rsidRPr="00AF77F3" w14:paraId="0544A2AC" w14:textId="7777777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0A14" w14:textId="77777777" w:rsidR="00AF77F3" w:rsidRPr="00AF77F3" w:rsidRDefault="00AF77F3" w:rsidP="00AF77F3">
            <w:pPr>
              <w:tabs>
                <w:tab w:val="left" w:pos="1615"/>
              </w:tabs>
              <w:spacing w:after="120" w:line="240" w:lineRule="auto"/>
              <w:ind w:firstLine="1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F77F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5.БІБЛІОТЕКА</w:t>
            </w:r>
          </w:p>
        </w:tc>
      </w:tr>
      <w:tr w:rsidR="00AF77F3" w:rsidRPr="00AF77F3" w14:paraId="58DE6A36" w14:textId="7777777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4846" w14:textId="77777777" w:rsidR="00AF77F3" w:rsidRPr="00AF77F3" w:rsidRDefault="00AF77F3" w:rsidP="00AF77F3">
            <w:pPr>
              <w:tabs>
                <w:tab w:val="left" w:pos="1615"/>
              </w:tabs>
              <w:spacing w:after="120" w:line="240" w:lineRule="auto"/>
              <w:ind w:firstLine="1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F77F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ім'я- char*</w:t>
            </w:r>
          </w:p>
        </w:tc>
      </w:tr>
      <w:tr w:rsidR="00AF77F3" w:rsidRPr="00AF77F3" w14:paraId="22AD2FC6" w14:textId="7777777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D9014" w14:textId="77777777" w:rsidR="00AF77F3" w:rsidRPr="00AF77F3" w:rsidRDefault="00AF77F3" w:rsidP="00AF77F3">
            <w:pPr>
              <w:tabs>
                <w:tab w:val="left" w:pos="1615"/>
              </w:tabs>
              <w:spacing w:after="120" w:line="240" w:lineRule="auto"/>
              <w:ind w:firstLine="1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F77F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автор – char*</w:t>
            </w:r>
          </w:p>
        </w:tc>
      </w:tr>
      <w:tr w:rsidR="00AF77F3" w:rsidRPr="00AF77F3" w14:paraId="6FC29257" w14:textId="7777777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96F8" w14:textId="77777777" w:rsidR="00AF77F3" w:rsidRPr="00AF77F3" w:rsidRDefault="00AF77F3" w:rsidP="00AF77F3">
            <w:pPr>
              <w:tabs>
                <w:tab w:val="left" w:pos="1615"/>
              </w:tabs>
              <w:spacing w:after="120" w:line="240" w:lineRule="auto"/>
              <w:ind w:firstLine="1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F77F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вартість- float</w:t>
            </w:r>
          </w:p>
        </w:tc>
      </w:tr>
    </w:tbl>
    <w:p w14:paraId="5E39FC71" w14:textId="77777777" w:rsidR="00EB6CE8" w:rsidRDefault="00EB6CE8" w:rsidP="00AF77F3">
      <w:pPr>
        <w:tabs>
          <w:tab w:val="left" w:pos="1615"/>
        </w:tabs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B64FD1" w14:textId="72A7DB0C" w:rsidR="00EB6CE8" w:rsidRPr="00CD62E7" w:rsidRDefault="00EB6CE8" w:rsidP="00EB6CE8">
      <w:pPr>
        <w:tabs>
          <w:tab w:val="left" w:pos="1615"/>
        </w:tabs>
        <w:spacing w:after="120" w:line="240" w:lineRule="auto"/>
        <w:ind w:firstLine="1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Лістинг програми</w:t>
      </w:r>
    </w:p>
    <w:p w14:paraId="79A630A9" w14:textId="48551CD2" w:rsidR="00EB6CE8" w:rsidRDefault="00CD62E7" w:rsidP="00EB6CE8">
      <w:pPr>
        <w:tabs>
          <w:tab w:val="left" w:pos="1615"/>
        </w:tabs>
        <w:spacing w:after="120" w:line="240" w:lineRule="auto"/>
        <w:ind w:firstLine="1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CD62E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D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0A0221A4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#pragma once</w:t>
      </w:r>
    </w:p>
    <w:p w14:paraId="0ED13E5D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C522897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46EBE22D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using namespace std;</w:t>
      </w:r>
    </w:p>
    <w:p w14:paraId="6250B076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</w:p>
    <w:p w14:paraId="4C8E9015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class Book {</w:t>
      </w:r>
    </w:p>
    <w:p w14:paraId="143A6114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private:</w:t>
      </w:r>
    </w:p>
    <w:p w14:paraId="1EAB01E0" w14:textId="60FC6196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string name;     </w:t>
      </w:r>
    </w:p>
    <w:p w14:paraId="2173BE67" w14:textId="41C82F34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string author;  </w:t>
      </w:r>
    </w:p>
    <w:p w14:paraId="1A8E2B62" w14:textId="68F32AA0" w:rsid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float price;    </w:t>
      </w:r>
    </w:p>
    <w:p w14:paraId="36E5BBF3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</w:p>
    <w:p w14:paraId="5B231243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public:</w:t>
      </w:r>
    </w:p>
    <w:p w14:paraId="6B806F00" w14:textId="707B9AF1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Book();                                </w:t>
      </w:r>
    </w:p>
    <w:p w14:paraId="392F4AF6" w14:textId="50F410F4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Book(const string&amp; n, const string&amp; a, float p); </w:t>
      </w:r>
    </w:p>
    <w:p w14:paraId="665B91DC" w14:textId="3E3B2ECB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~Book();                               </w:t>
      </w:r>
    </w:p>
    <w:p w14:paraId="425EBF81" w14:textId="77777777" w:rsid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</w:p>
    <w:p w14:paraId="6520EDC3" w14:textId="7F7EE68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void setBook(const string&amp; n, const string&amp; a, float p);</w:t>
      </w:r>
    </w:p>
    <w:p w14:paraId="3B4E43F5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void print() const;</w:t>
      </w:r>
    </w:p>
    <w:p w14:paraId="4E162C6C" w14:textId="77777777" w:rsid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</w:pPr>
    </w:p>
    <w:p w14:paraId="65D387B1" w14:textId="47E59872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string getName() const;</w:t>
      </w:r>
    </w:p>
    <w:p w14:paraId="7F098D4E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string getAuthor() const;</w:t>
      </w:r>
    </w:p>
    <w:p w14:paraId="2C7EDAC7" w14:textId="77777777" w:rsidR="00CD62E7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float getPrice() const;</w:t>
      </w:r>
    </w:p>
    <w:p w14:paraId="0A8B7797" w14:textId="19726A5C" w:rsidR="00903F3C" w:rsidRPr="00CD62E7" w:rsidRDefault="00CD62E7" w:rsidP="00CD62E7">
      <w:pPr>
        <w:tabs>
          <w:tab w:val="left" w:pos="1615"/>
        </w:tabs>
        <w:spacing w:after="0" w:line="240" w:lineRule="auto"/>
        <w:ind w:firstLine="181"/>
        <w:rPr>
          <w:rFonts w:ascii="Times New Roman" w:hAnsi="Times New Roman" w:cs="Times New Roman"/>
          <w:sz w:val="28"/>
          <w:szCs w:val="28"/>
          <w:lang w:val="en-US"/>
        </w:rPr>
        <w:sectPr w:rsidR="00903F3C" w:rsidRPr="00CD62E7" w:rsidSect="00903F3C">
          <w:headerReference w:type="default" r:id="rId7"/>
          <w:footerReference w:type="default" r:id="rId8"/>
          <w:pgSz w:w="11906" w:h="16838"/>
          <w:pgMar w:top="719" w:right="850" w:bottom="850" w:left="1417" w:header="57" w:footer="2324" w:gutter="0"/>
          <w:cols w:space="708"/>
          <w:docGrid w:linePitch="360"/>
        </w:sectPr>
      </w:pPr>
      <w:r w:rsidRPr="00CD62E7">
        <w:rPr>
          <w:rFonts w:ascii="Times New Roman" w:hAnsi="Times New Roman" w:cs="Times New Roman"/>
          <w:sz w:val="28"/>
          <w:szCs w:val="28"/>
        </w:rPr>
        <w:t>};</w:t>
      </w:r>
    </w:p>
    <w:p w14:paraId="6C95407B" w14:textId="5F4DF88F" w:rsidR="00CD62E7" w:rsidRDefault="00CD62E7" w:rsidP="00CD62E7">
      <w:pPr>
        <w:tabs>
          <w:tab w:val="left" w:pos="1615"/>
        </w:tabs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Book</w:t>
      </w:r>
      <w:r w:rsidRPr="00D028D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D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3B8A4D5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#include "book.h"</w:t>
      </w:r>
    </w:p>
    <w:p w14:paraId="17D9A1BC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Book::Book() : name(""), author(""), price(0.0f) {</w:t>
      </w:r>
    </w:p>
    <w:p w14:paraId="131E549C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cout &lt;&lt; "Створено книгу (порожню)" &lt;&lt; endl;</w:t>
      </w:r>
    </w:p>
    <w:p w14:paraId="0DA097B4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}</w:t>
      </w:r>
    </w:p>
    <w:p w14:paraId="64E87C40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B60321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Book::Book(const string&amp; n, const string&amp; a, float p) : name(n), author(a), price(p) {</w:t>
      </w:r>
    </w:p>
    <w:p w14:paraId="5DA2C381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cout &lt;&lt; "Створено книгу: " &lt;&lt; name &lt;&lt; endl;</w:t>
      </w:r>
    </w:p>
    <w:p w14:paraId="483326BF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}</w:t>
      </w:r>
    </w:p>
    <w:p w14:paraId="6DB254FB" w14:textId="0F6FC789" w:rsidR="00CD62E7" w:rsidRPr="00D028D1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321AF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Book::~Book() {</w:t>
      </w:r>
    </w:p>
    <w:p w14:paraId="74E02431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cout &lt;&lt; "Видалено книгу: " &lt;&lt; name &lt;&lt; endl;</w:t>
      </w:r>
    </w:p>
    <w:p w14:paraId="55D9621D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}</w:t>
      </w:r>
    </w:p>
    <w:p w14:paraId="2B8D2EBF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void Book::setBook(const string&amp; n, const string&amp; a, float p) {</w:t>
      </w:r>
    </w:p>
    <w:p w14:paraId="62472615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name = n;</w:t>
      </w:r>
    </w:p>
    <w:p w14:paraId="5E8CE585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author = a;</w:t>
      </w:r>
    </w:p>
    <w:p w14:paraId="5E4DFCC0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price = p;</w:t>
      </w:r>
    </w:p>
    <w:p w14:paraId="70E63EFE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}</w:t>
      </w:r>
    </w:p>
    <w:p w14:paraId="346711F0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void Book::print() const {</w:t>
      </w:r>
    </w:p>
    <w:p w14:paraId="7127F46F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cout &lt;&lt; "Назва: " &lt;&lt; name</w:t>
      </w:r>
    </w:p>
    <w:p w14:paraId="24D934C5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    &lt;&lt; "\tАвтор: " &lt;&lt; author</w:t>
      </w:r>
    </w:p>
    <w:p w14:paraId="3BCA3984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 xml:space="preserve">        &lt;&lt; "\tЦiна: " &lt;&lt; price &lt;&lt; " грн" &lt;&lt; endl;</w:t>
      </w:r>
    </w:p>
    <w:p w14:paraId="580D4F86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}</w:t>
      </w:r>
    </w:p>
    <w:p w14:paraId="47A521E6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string Book::getName() const { return name; }</w:t>
      </w:r>
    </w:p>
    <w:p w14:paraId="25123CA3" w14:textId="77777777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E7">
        <w:rPr>
          <w:rFonts w:ascii="Times New Roman" w:hAnsi="Times New Roman" w:cs="Times New Roman"/>
          <w:sz w:val="28"/>
          <w:szCs w:val="28"/>
        </w:rPr>
        <w:t>string Book::getAuthor() const { return author; }</w:t>
      </w:r>
    </w:p>
    <w:p w14:paraId="47AD0903" w14:textId="77777777" w:rsid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62E7">
        <w:rPr>
          <w:rFonts w:ascii="Times New Roman" w:hAnsi="Times New Roman" w:cs="Times New Roman"/>
          <w:sz w:val="28"/>
          <w:szCs w:val="28"/>
        </w:rPr>
        <w:t>float Book::getPrice() const { return price; }</w:t>
      </w:r>
    </w:p>
    <w:p w14:paraId="4EE2D16A" w14:textId="63290816" w:rsidR="00CD62E7" w:rsidRP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89DFCE3" w14:textId="2C39577D" w:rsid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 w:rsidRPr="00D028D1">
        <w:rPr>
          <w:rFonts w:ascii="Times New Roman" w:hAnsi="Times New Roman" w:cs="Times New Roman"/>
          <w:b/>
          <w:bCs/>
          <w:sz w:val="28"/>
          <w:szCs w:val="28"/>
          <w:lang w:val="en-US"/>
        </w:rPr>
        <w:t>1 1.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A1C5963" w14:textId="77777777" w:rsidR="00CD62E7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36833C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>#include "book.h"</w:t>
      </w:r>
    </w:p>
    <w:p w14:paraId="405568F1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7A7BEB8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8ED60" w14:textId="5D6A4BC1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>int main() {</w:t>
      </w:r>
    </w:p>
    <w:p w14:paraId="7BB746BA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setlocale(0, "ukr");</w:t>
      </w:r>
    </w:p>
    <w:p w14:paraId="41213905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Book b1;</w:t>
      </w:r>
    </w:p>
    <w:p w14:paraId="32953A93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Book b2("Кобзар", "Тарас Шевченко", 300.0f);</w:t>
      </w:r>
    </w:p>
    <w:p w14:paraId="21F4F75D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27C15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b1.setBook("Мистецтво вiйни", "Сунь-Цзи", 250.5f);</w:t>
      </w:r>
    </w:p>
    <w:p w14:paraId="391F0E8A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777DA6F6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cout &lt;&lt; "\nОкремi книги:\n";</w:t>
      </w:r>
    </w:p>
    <w:p w14:paraId="2A7B1B9D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b1.print();</w:t>
      </w:r>
    </w:p>
    <w:p w14:paraId="4FDF0D68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b2.print();</w:t>
      </w:r>
    </w:p>
    <w:p w14:paraId="44033E0B" w14:textId="51E92552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4B700DB4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vector&lt;Book&gt; library;</w:t>
      </w:r>
    </w:p>
    <w:p w14:paraId="24CA86D6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lastRenderedPageBreak/>
        <w:t xml:space="preserve">    library.emplace_back("Хатина дядька Тома", "Гаррiєт Бiчер Стоу", 120.0f);</w:t>
      </w:r>
    </w:p>
    <w:p w14:paraId="08A38E6C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library.emplace_back("Майстер i Маргарита", "Михайло Булгаков", 220.0f);</w:t>
      </w:r>
    </w:p>
    <w:p w14:paraId="059B6E13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36DA8227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cout &lt;&lt; "\nСписок книг:\n";</w:t>
      </w:r>
    </w:p>
    <w:p w14:paraId="77BFF54C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for (size_t i = 0; i &lt; library.size(); ++i) {</w:t>
      </w:r>
    </w:p>
    <w:p w14:paraId="1A324A5D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    cout &lt;&lt; i + 1 &lt;&lt; ". ";</w:t>
      </w:r>
    </w:p>
    <w:p w14:paraId="165B9F0A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    library[i].print();</w:t>
      </w:r>
    </w:p>
    <w:p w14:paraId="53F10086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ADEFDE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2ED7F3A9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AB7655" w14:textId="77777777" w:rsidR="00C5235E" w:rsidRPr="00C5235E" w:rsidRDefault="00C5235E" w:rsidP="00C5235E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235E">
        <w:rPr>
          <w:rFonts w:ascii="Times New Roman" w:hAnsi="Times New Roman" w:cs="Times New Roman"/>
          <w:sz w:val="28"/>
          <w:szCs w:val="28"/>
        </w:rPr>
        <w:t>}</w:t>
      </w:r>
    </w:p>
    <w:p w14:paraId="2F351DBC" w14:textId="77777777" w:rsidR="00CD62E7" w:rsidRPr="00D028D1" w:rsidRDefault="00CD62E7" w:rsidP="00CD62E7">
      <w:pPr>
        <w:tabs>
          <w:tab w:val="left" w:pos="16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92E311" w14:textId="55670770" w:rsidR="00CD62E7" w:rsidRPr="00EB6CE8" w:rsidRDefault="00CD62E7" w:rsidP="00CD62E7">
      <w:pPr>
        <w:tabs>
          <w:tab w:val="left" w:pos="1615"/>
        </w:tabs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Результати роботи програми</w:t>
      </w:r>
    </w:p>
    <w:p w14:paraId="23778B4A" w14:textId="47506D59" w:rsidR="00903F3C" w:rsidRDefault="00C5235E">
      <w:pPr>
        <w:rPr>
          <w:lang w:val="en-US"/>
        </w:rPr>
      </w:pPr>
      <w:r w:rsidRPr="00C5235E">
        <w:rPr>
          <w:noProof/>
          <w:lang w:val="en-US"/>
        </w:rPr>
        <w:drawing>
          <wp:inline distT="0" distB="0" distL="0" distR="0" wp14:anchorId="737FCE7D" wp14:editId="55FFD458">
            <wp:extent cx="5145828" cy="3234093"/>
            <wp:effectExtent l="0" t="0" r="0" b="4445"/>
            <wp:docPr id="1511262597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62597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864" cy="32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FAA9" w14:textId="77777777" w:rsidR="00C5235E" w:rsidRDefault="00C5235E">
      <w:pPr>
        <w:rPr>
          <w:lang w:val="en-US"/>
        </w:rPr>
      </w:pPr>
    </w:p>
    <w:p w14:paraId="400199E6" w14:textId="0C19723D" w:rsidR="00C5235E" w:rsidRDefault="00C523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2</w:t>
      </w:r>
    </w:p>
    <w:p w14:paraId="3B09B501" w14:textId="77777777" w:rsidR="00C5235E" w:rsidRPr="00C5235E" w:rsidRDefault="00C5235E" w:rsidP="00C523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 </w:t>
      </w:r>
      <w:r w:rsidRPr="00C523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Створити клас для роботи з одновимірним масивом цілих чисел. Розробити наступні елементи класу: </w:t>
      </w:r>
    </w:p>
    <w:p w14:paraId="7E71CB50" w14:textId="77777777" w:rsidR="00C5235E" w:rsidRPr="00C5235E" w:rsidRDefault="00C5235E" w:rsidP="00C5235E">
      <w:pPr>
        <w:numPr>
          <w:ilvl w:val="1"/>
          <w:numId w:val="2"/>
        </w:num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Поля: </w:t>
      </w:r>
    </w:p>
    <w:p w14:paraId="6E91C81A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 w:hanging="363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int [] IntArray; </w:t>
      </w:r>
    </w:p>
    <w:p w14:paraId="69B67A04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int n. </w:t>
      </w:r>
    </w:p>
    <w:p w14:paraId="1873CCF0" w14:textId="77777777" w:rsidR="00C5235E" w:rsidRPr="00C5235E" w:rsidRDefault="00C5235E" w:rsidP="00C5235E">
      <w:pPr>
        <w:numPr>
          <w:ilvl w:val="1"/>
          <w:numId w:val="2"/>
        </w:num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Конструктор, що дозволяє створити масив розмірності n. </w:t>
      </w:r>
    </w:p>
    <w:p w14:paraId="2D89D2BA" w14:textId="77777777" w:rsidR="00C5235E" w:rsidRPr="00C5235E" w:rsidRDefault="00C5235E" w:rsidP="00C5235E">
      <w:pPr>
        <w:numPr>
          <w:ilvl w:val="1"/>
          <w:numId w:val="2"/>
        </w:num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Методи, що дозволяють: </w:t>
      </w:r>
    </w:p>
    <w:p w14:paraId="1B66049C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ввести елементи масиву з клавіатури; </w:t>
      </w:r>
    </w:p>
    <w:p w14:paraId="33CBA2C0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вивести елементи масиву на екран; </w:t>
      </w:r>
    </w:p>
    <w:p w14:paraId="262F5D91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відсортувати елементи масиву в порядку зростання. </w:t>
      </w:r>
    </w:p>
    <w:p w14:paraId="022557E6" w14:textId="77777777" w:rsidR="00C5235E" w:rsidRPr="00C5235E" w:rsidRDefault="00C5235E" w:rsidP="00C5235E">
      <w:pPr>
        <w:numPr>
          <w:ilvl w:val="1"/>
          <w:numId w:val="2"/>
        </w:num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Властивості: </w:t>
      </w:r>
    </w:p>
    <w:p w14:paraId="6DA9CC52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повертаюче розмірність масиву (доступне тільки для читання); </w:t>
      </w:r>
    </w:p>
    <w:p w14:paraId="261067B8" w14:textId="77777777" w:rsidR="00C5235E" w:rsidRPr="00C5235E" w:rsidRDefault="00C5235E" w:rsidP="00C5235E">
      <w:pPr>
        <w:numPr>
          <w:ilvl w:val="2"/>
          <w:numId w:val="2"/>
        </w:numPr>
        <w:tabs>
          <w:tab w:val="clear" w:pos="2160"/>
        </w:tabs>
        <w:spacing w:after="40"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C5235E">
        <w:rPr>
          <w:rFonts w:ascii="Times New Roman" w:hAnsi="Times New Roman" w:cs="Times New Roman"/>
          <w:sz w:val="28"/>
          <w:szCs w:val="28"/>
          <w:lang w:val="ru-RU"/>
        </w:rPr>
        <w:t xml:space="preserve">які надають можливість  домножить всі елементи масиву на скаляр (доступне тільки для запису). </w:t>
      </w:r>
    </w:p>
    <w:p w14:paraId="0787775D" w14:textId="5E67C70C" w:rsidR="00C5235E" w:rsidRPr="00C5235E" w:rsidRDefault="00C5235E">
      <w:pPr>
        <w:rPr>
          <w:rFonts w:ascii="Times New Roman" w:hAnsi="Times New Roman" w:cs="Times New Roman"/>
          <w:sz w:val="28"/>
          <w:szCs w:val="28"/>
        </w:rPr>
      </w:pPr>
    </w:p>
    <w:p w14:paraId="3C274889" w14:textId="00BE7D39" w:rsidR="00A82B38" w:rsidRDefault="008465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571">
        <w:rPr>
          <w:rFonts w:ascii="Times New Roman" w:hAnsi="Times New Roman" w:cs="Times New Roman"/>
          <w:b/>
          <w:bCs/>
          <w:sz w:val="28"/>
          <w:szCs w:val="28"/>
          <w:u w:val="single"/>
        </w:rPr>
        <w:t>Лістинг програми</w:t>
      </w:r>
    </w:p>
    <w:p w14:paraId="167AB235" w14:textId="6E8BBDCC" w:rsidR="00846571" w:rsidRPr="00D028D1" w:rsidRDefault="005E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D028D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D02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A16C0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#pragma once</w:t>
      </w:r>
    </w:p>
    <w:p w14:paraId="66B98E8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class myarr {</w:t>
      </w:r>
    </w:p>
    <w:p w14:paraId="779E7A6E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public:</w:t>
      </w:r>
    </w:p>
    <w:p w14:paraId="15CBCB8B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int* arr;</w:t>
      </w:r>
    </w:p>
    <w:p w14:paraId="464C577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79C3F3A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public:</w:t>
      </w:r>
    </w:p>
    <w:p w14:paraId="6D681B52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myarr(int size);  </w:t>
      </w:r>
    </w:p>
    <w:p w14:paraId="4DED132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~myarr();        </w:t>
      </w:r>
    </w:p>
    <w:p w14:paraId="1B04641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void vvid();         </w:t>
      </w:r>
    </w:p>
    <w:p w14:paraId="12814EB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void vuvid();         </w:t>
      </w:r>
    </w:p>
    <w:p w14:paraId="05B522A4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void sort();  </w:t>
      </w:r>
    </w:p>
    <w:p w14:paraId="10FE997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int size();          </w:t>
      </w:r>
    </w:p>
    <w:p w14:paraId="125314D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void scalar(int k); </w:t>
      </w:r>
    </w:p>
    <w:p w14:paraId="6A38450D" w14:textId="18528FE9" w:rsid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6B0">
        <w:rPr>
          <w:rFonts w:ascii="Times New Roman" w:hAnsi="Times New Roman" w:cs="Times New Roman"/>
          <w:sz w:val="28"/>
          <w:szCs w:val="28"/>
        </w:rPr>
        <w:t>};</w:t>
      </w:r>
    </w:p>
    <w:p w14:paraId="63DBE3B7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88C265" w14:textId="362A61C3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26B0">
        <w:rPr>
          <w:rFonts w:ascii="Times New Roman" w:hAnsi="Times New Roman" w:cs="Times New Roman"/>
          <w:b/>
          <w:bCs/>
          <w:sz w:val="28"/>
          <w:szCs w:val="28"/>
          <w:lang w:val="en-US"/>
        </w:rPr>
        <w:t>Arr.cpp</w:t>
      </w:r>
    </w:p>
    <w:p w14:paraId="653E5791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2C4F57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#include "arr.h"</w:t>
      </w:r>
    </w:p>
    <w:p w14:paraId="5DEC751A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3553EA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using namespace std;</w:t>
      </w:r>
    </w:p>
    <w:p w14:paraId="0850C50A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myarr::myarr(int size)</w:t>
      </w:r>
    </w:p>
    <w:p w14:paraId="1DA3D19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30ACA09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n = size;</w:t>
      </w:r>
    </w:p>
    <w:p w14:paraId="6998A72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arr = new int[n];</w:t>
      </w:r>
    </w:p>
    <w:p w14:paraId="205254A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11861BFB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C1E1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myarr::~myarr()</w:t>
      </w:r>
    </w:p>
    <w:p w14:paraId="5D4B0AC8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22E97DD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delete[] arr;</w:t>
      </w:r>
    </w:p>
    <w:p w14:paraId="728E4DA4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58457BE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FE39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void myarr::vvid()</w:t>
      </w:r>
    </w:p>
    <w:p w14:paraId="02BA6C40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44D791D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cout &lt;&lt; "Введіть " &lt;&lt; n &lt;&lt; " елементів масиву:\n";</w:t>
      </w:r>
    </w:p>
    <w:p w14:paraId="1D01CC1B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for (int i = 0; i &lt; n; i++) {</w:t>
      </w:r>
    </w:p>
    <w:p w14:paraId="68FFF5BB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cout &lt;&lt; "Елемент [" &lt;&lt; i &lt;&lt; "]: ";</w:t>
      </w:r>
    </w:p>
    <w:p w14:paraId="3E83038A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cin &gt;&gt; arr[i];</w:t>
      </w:r>
    </w:p>
    <w:p w14:paraId="432BA198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}</w:t>
      </w:r>
    </w:p>
    <w:p w14:paraId="7BE3239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53D9AD8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3D58F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void myarr::vuvid()</w:t>
      </w:r>
    </w:p>
    <w:p w14:paraId="1F84B8E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41B62340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cout &lt;&lt; "Масив: ";</w:t>
      </w:r>
    </w:p>
    <w:p w14:paraId="037323F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for (int i = 0; i &lt; n; i++) {</w:t>
      </w:r>
    </w:p>
    <w:p w14:paraId="7337B32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cout &lt;&lt; arr[i] &lt;&lt; " ";</w:t>
      </w:r>
    </w:p>
    <w:p w14:paraId="3AE041F2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}</w:t>
      </w:r>
    </w:p>
    <w:p w14:paraId="484EC10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14:paraId="1050C4E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059F6A3B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AFA67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void myarr::sort()</w:t>
      </w:r>
    </w:p>
    <w:p w14:paraId="53251842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512089D2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for (int i = 0; i &lt; n - 1; i++) {</w:t>
      </w:r>
    </w:p>
    <w:p w14:paraId="6854221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for (int j = 0; j &lt; n - i - 1; j++) {</w:t>
      </w:r>
    </w:p>
    <w:p w14:paraId="7EABCBC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if (arr[j] &gt; arr[j + 1]) {</w:t>
      </w:r>
    </w:p>
    <w:p w14:paraId="1FB576D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int temp = arr[j];</w:t>
      </w:r>
    </w:p>
    <w:p w14:paraId="0F9C34ED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arr[j] = arr[j + 1];</w:t>
      </w:r>
    </w:p>
    <w:p w14:paraId="76A72B6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arr[j + 1] = temp;</w:t>
      </w:r>
    </w:p>
    <w:p w14:paraId="06382CCA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}</w:t>
      </w:r>
    </w:p>
    <w:p w14:paraId="341B014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}</w:t>
      </w:r>
    </w:p>
    <w:p w14:paraId="0B0D982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}</w:t>
      </w:r>
    </w:p>
    <w:p w14:paraId="2391E37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2ECFE58F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6618F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int myarr::size()</w:t>
      </w:r>
    </w:p>
    <w:p w14:paraId="21F9972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7F284B5E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return n;</w:t>
      </w:r>
    </w:p>
    <w:p w14:paraId="47E048B0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0251656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AADAC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void myarr::scalar(int k)</w:t>
      </w:r>
    </w:p>
    <w:p w14:paraId="409717E0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{</w:t>
      </w:r>
    </w:p>
    <w:p w14:paraId="7F7BBD3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for (int i = 0; i &lt; n; i++) {</w:t>
      </w:r>
    </w:p>
    <w:p w14:paraId="4916B12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</w:r>
      <w:r w:rsidRPr="005E26B0">
        <w:rPr>
          <w:rFonts w:ascii="Times New Roman" w:hAnsi="Times New Roman" w:cs="Times New Roman"/>
          <w:sz w:val="28"/>
          <w:szCs w:val="28"/>
        </w:rPr>
        <w:tab/>
        <w:t>arr[i] *= k;</w:t>
      </w:r>
    </w:p>
    <w:p w14:paraId="0697452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ab/>
        <w:t>}</w:t>
      </w:r>
    </w:p>
    <w:p w14:paraId="7444485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0798F853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0CAD76" w14:textId="7FF46544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Lr1 2</w:t>
      </w:r>
    </w:p>
    <w:p w14:paraId="23A0997F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1DDDB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7CEC87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#include "arr.h"</w:t>
      </w:r>
    </w:p>
    <w:p w14:paraId="02ED25C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EB44E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using namespace std;</w:t>
      </w:r>
    </w:p>
    <w:p w14:paraId="3AE807F4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>int main()</w:t>
      </w:r>
    </w:p>
    <w:p w14:paraId="7285F088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lastRenderedPageBreak/>
        <w:t>{   setlocale(0, "ukr");</w:t>
      </w:r>
    </w:p>
    <w:p w14:paraId="176989E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int size;</w:t>
      </w:r>
    </w:p>
    <w:p w14:paraId="46DBCCAA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cout &lt;&lt; "Введіть розмір масиву: ";</w:t>
      </w:r>
    </w:p>
    <w:p w14:paraId="7947719E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cin &gt;&gt; size;</w:t>
      </w:r>
    </w:p>
    <w:p w14:paraId="44DEAEC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34C21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myarr arr(size);</w:t>
      </w:r>
    </w:p>
    <w:p w14:paraId="03EC46F0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6A1A77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arr.vvid();</w:t>
      </w:r>
    </w:p>
    <w:p w14:paraId="7386005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arr.vuvid();</w:t>
      </w:r>
    </w:p>
    <w:p w14:paraId="76C759B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A0BD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arr.sort();</w:t>
      </w:r>
    </w:p>
    <w:p w14:paraId="5A35E84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cout &lt;&lt; "Після сортування: ";</w:t>
      </w:r>
    </w:p>
    <w:p w14:paraId="611D31E7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arr.vuvid();</w:t>
      </w:r>
    </w:p>
    <w:p w14:paraId="38104EA6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6071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cout &lt;&lt; "Розмір масиву: " &lt;&lt; arr.size() &lt;&lt; endl;</w:t>
      </w:r>
    </w:p>
    <w:p w14:paraId="506A5CC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757E28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int k;</w:t>
      </w:r>
    </w:p>
    <w:p w14:paraId="05758BCB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cout &lt;&lt; "Введіть число, на яке домножити масив: ";</w:t>
      </w:r>
    </w:p>
    <w:p w14:paraId="09809443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cin &gt;&gt; k;</w:t>
      </w:r>
    </w:p>
    <w:p w14:paraId="24C47395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arr.scalar(k);</w:t>
      </w:r>
    </w:p>
    <w:p w14:paraId="1F92D92C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22FBE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cout &lt;&lt; "Після множення: ";</w:t>
      </w:r>
    </w:p>
    <w:p w14:paraId="6C0E8627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arr.vuvid();</w:t>
      </w:r>
    </w:p>
    <w:p w14:paraId="043D8939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5F758" w14:textId="77777777" w:rsidR="005E26B0" w:rsidRP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B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F96A4E2" w14:textId="10AEC82F" w:rsid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6B0">
        <w:rPr>
          <w:rFonts w:ascii="Times New Roman" w:hAnsi="Times New Roman" w:cs="Times New Roman"/>
          <w:sz w:val="28"/>
          <w:szCs w:val="28"/>
        </w:rPr>
        <w:t>}</w:t>
      </w:r>
    </w:p>
    <w:p w14:paraId="1ABDFD03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22CC98" w14:textId="4DEB4F46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26B0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Результати роботи програми</w:t>
      </w:r>
    </w:p>
    <w:p w14:paraId="4039BA21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1A0ED1" w14:textId="7964D316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E26B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C02FE83" wp14:editId="672C3B61">
            <wp:extent cx="4688628" cy="2680373"/>
            <wp:effectExtent l="0" t="0" r="0" b="5715"/>
            <wp:docPr id="1253397000" name="Рисунок 1" descr="Зображення, що містить текст, знімок екрана, монітор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97000" name="Рисунок 1" descr="Зображення, що містить текст, знімок екрана, монітор, Шрифт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892" cy="26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D07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462DF9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E21E94F" w14:textId="6FA3E7CF" w:rsidR="005E26B0" w:rsidRDefault="005E26B0" w:rsidP="005E26B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Задача 3 </w:t>
      </w:r>
    </w:p>
    <w:p w14:paraId="3E3D45C7" w14:textId="21987E12" w:rsidR="005E26B0" w:rsidRDefault="00342C59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програму на мові С</w:t>
      </w:r>
      <w:r w:rsidRPr="00342C5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«Готель», де вионуються наступні дії:</w:t>
      </w:r>
    </w:p>
    <w:p w14:paraId="35055386" w14:textId="2709876D" w:rsidR="00342C59" w:rsidRDefault="00342C59" w:rsidP="00342C59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 кімнат та їх характеристики</w:t>
      </w:r>
    </w:p>
    <w:p w14:paraId="2C9F087F" w14:textId="671A3321" w:rsidR="00342C59" w:rsidRDefault="00342C59" w:rsidP="00342C59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записів</w:t>
      </w:r>
    </w:p>
    <w:p w14:paraId="6E5FF0C7" w14:textId="320783AD" w:rsidR="00342C59" w:rsidRDefault="00342C59" w:rsidP="00342C59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їх на екран</w:t>
      </w:r>
    </w:p>
    <w:p w14:paraId="4704FFBA" w14:textId="1B9B6974" w:rsidR="00342C59" w:rsidRDefault="00342C59" w:rsidP="00342C59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Змінення записів</w:t>
      </w:r>
    </w:p>
    <w:p w14:paraId="31385D57" w14:textId="6E1E127A" w:rsidR="00342C59" w:rsidRDefault="00342C59" w:rsidP="00342C59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вільних кімнат</w:t>
      </w:r>
    </w:p>
    <w:p w14:paraId="3095B61E" w14:textId="77777777" w:rsidR="00342C59" w:rsidRDefault="00342C59" w:rsidP="00342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C48AD3" w14:textId="1FD6C734" w:rsidR="00342C59" w:rsidRDefault="00342C59" w:rsidP="00342C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2C59">
        <w:rPr>
          <w:rFonts w:ascii="Times New Roman" w:hAnsi="Times New Roman" w:cs="Times New Roman"/>
          <w:b/>
          <w:bCs/>
          <w:sz w:val="28"/>
          <w:szCs w:val="28"/>
          <w:u w:val="single"/>
        </w:rPr>
        <w:t>Лістинг програми</w:t>
      </w:r>
    </w:p>
    <w:p w14:paraId="634BE39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6680A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>namespace lr_1_3</w:t>
      </w:r>
    </w:p>
    <w:p w14:paraId="04616E7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>{</w:t>
      </w:r>
    </w:p>
    <w:p w14:paraId="28D88EB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public partial class Form1 : Form</w:t>
      </w:r>
    </w:p>
    <w:p w14:paraId="16E721F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0F291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public class Room</w:t>
      </w:r>
    </w:p>
    <w:p w14:paraId="2CA85D2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20B70E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int Місця { get; set; }</w:t>
      </w:r>
    </w:p>
    <w:p w14:paraId="1BF7E4F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double Площа { get; set; }</w:t>
      </w:r>
    </w:p>
    <w:p w14:paraId="1017289B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int КількістьЛіжок { get; set; }</w:t>
      </w:r>
    </w:p>
    <w:p w14:paraId="637D6C1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string ВидЛіжка { get; set; }</w:t>
      </w:r>
    </w:p>
    <w:p w14:paraId="5DA9A25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string Меблі { get; set; }</w:t>
      </w:r>
    </w:p>
    <w:p w14:paraId="4FC710CB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bool WiFi { get; set; }</w:t>
      </w:r>
    </w:p>
    <w:p w14:paraId="22DC265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string Клімат { get; set; }</w:t>
      </w:r>
    </w:p>
    <w:p w14:paraId="72B8D03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bool Харчування { get; set; }</w:t>
      </w:r>
    </w:p>
    <w:p w14:paraId="3717E52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string Санвузол { get; set; }</w:t>
      </w:r>
    </w:p>
    <w:p w14:paraId="7D309AAE" w14:textId="5E52A07F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decimal Ціна { get; set; }</w:t>
      </w:r>
    </w:p>
    <w:p w14:paraId="4CAB0DC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public Room(int місця, double площа, int ліжка, string видЛіжка,</w:t>
      </w:r>
    </w:p>
    <w:p w14:paraId="593D76C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string меблі, bool wifi, string клімат,</w:t>
      </w:r>
    </w:p>
    <w:p w14:paraId="260242B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bool харчування, string санвузол, decimal ціна)</w:t>
      </w:r>
    </w:p>
    <w:p w14:paraId="3FC6A74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30BE9C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Місця = місця;</w:t>
      </w:r>
    </w:p>
    <w:p w14:paraId="3B13ED0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Площа = площа;</w:t>
      </w:r>
    </w:p>
    <w:p w14:paraId="067903C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КількістьЛіжок = ліжка;</w:t>
      </w:r>
    </w:p>
    <w:p w14:paraId="6B93BCA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ВидЛіжка = видЛіжка;</w:t>
      </w:r>
    </w:p>
    <w:p w14:paraId="1DB8D25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Меблі = меблі;</w:t>
      </w:r>
    </w:p>
    <w:p w14:paraId="566B447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WiFi = wifi;</w:t>
      </w:r>
    </w:p>
    <w:p w14:paraId="6C2EDE7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Клімат = клімат;</w:t>
      </w:r>
    </w:p>
    <w:p w14:paraId="5D19C63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Харчування = харчування;</w:t>
      </w:r>
    </w:p>
    <w:p w14:paraId="40D5E20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Санвузол = санвузол;</w:t>
      </w:r>
    </w:p>
    <w:p w14:paraId="684C18C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Ціна = ціна;</w:t>
      </w:r>
    </w:p>
    <w:p w14:paraId="4A5F710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7FA7C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546AC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List&lt;Room&gt; rooms = new List&lt;Room&gt;();</w:t>
      </w:r>
    </w:p>
    <w:p w14:paraId="2790A32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public Form1()</w:t>
      </w:r>
    </w:p>
    <w:p w14:paraId="72CF6FE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1B05946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InitializeComponent();</w:t>
      </w:r>
    </w:p>
    <w:p w14:paraId="401A8A4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panel1.Hide();</w:t>
      </w:r>
    </w:p>
    <w:p w14:paraId="5537D0B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label28.Hide();</w:t>
      </w:r>
    </w:p>
    <w:p w14:paraId="594EA6D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dataGridView1.DefaultCellStyle.WrapMode = DataGridViewTriState.True;</w:t>
      </w:r>
    </w:p>
    <w:p w14:paraId="39626B7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dataGridView2.DefaultCellStyle.WrapMode = DataGridViewTriState.True;</w:t>
      </w:r>
    </w:p>
    <w:p w14:paraId="0FC11E9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dataGridView1.Columns.Add("Місця", "К-сть місць");</w:t>
      </w:r>
    </w:p>
    <w:p w14:paraId="7EBEDAA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dataGridView1.Columns.Add("Площа", "Площа (м²)");</w:t>
      </w:r>
    </w:p>
    <w:p w14:paraId="7AD6E5B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dataGridView1.Columns.Add("Ліжко", "К-сть ліжок");</w:t>
      </w:r>
    </w:p>
    <w:p w14:paraId="2136E45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dataGridView1.Columns.Add("ВидЛіжка", "Вид ліжка");</w:t>
      </w:r>
    </w:p>
    <w:p w14:paraId="51E1944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dataGridView1.Columns.Add("Меблі", "Меблі / Техніка");</w:t>
      </w:r>
    </w:p>
    <w:p w14:paraId="560218A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dataGridView1.Columns.Add("WiFi", "Wi-Fi");</w:t>
      </w:r>
    </w:p>
    <w:p w14:paraId="29785C4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dataGridView1.Columns.Add("Клімат", "Клімат");</w:t>
      </w:r>
    </w:p>
    <w:p w14:paraId="09786CE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dataGridView1.Columns.Add("Харчування", "Харчування");</w:t>
      </w:r>
    </w:p>
    <w:p w14:paraId="6BF5B4D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dataGridView1.Columns.Add("Санвузол", "Санвузол");</w:t>
      </w:r>
    </w:p>
    <w:p w14:paraId="4C27E31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DataGridViewTextBoxColumn priceColumn = new DataGridViewTextBoxColumn();</w:t>
      </w:r>
    </w:p>
    <w:p w14:paraId="3140BA2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priceColumn.Name = "Ціна";</w:t>
      </w:r>
    </w:p>
    <w:p w14:paraId="1B327C9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priceColumn.HeaderText = "Ціна (грн)";</w:t>
      </w:r>
    </w:p>
    <w:p w14:paraId="7AE210C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priceColumn.ValueType = typeof(decimal);</w:t>
      </w:r>
    </w:p>
    <w:p w14:paraId="4DA9B7E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priceColumn.SortMode = DataGridViewColumnSortMode.Automatic;</w:t>
      </w:r>
    </w:p>
    <w:p w14:paraId="4B55CDEC" w14:textId="1218D93C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dataGridView1.Columns.Add(priceColumn);</w:t>
      </w:r>
    </w:p>
    <w:p w14:paraId="35C9B53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foreach (DataGridViewColumn col in dataGridView1.Columns)</w:t>
      </w:r>
    </w:p>
    <w:p w14:paraId="163A181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DB9D4C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DataGridViewColumn copyCol = (DataGridViewColumn)col.Clone();</w:t>
      </w:r>
    </w:p>
    <w:p w14:paraId="6D25EF7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copyCol.SortMode = DataGridViewColumnSortMode.Automatic;</w:t>
      </w:r>
    </w:p>
    <w:p w14:paraId="6360F2D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dataGridView2.Columns.Add(copyCol);</w:t>
      </w:r>
    </w:p>
    <w:p w14:paraId="1950DB9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047C7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dataGridView1.DefaultCellStyle.WrapMode = DataGridViewTriState.True;</w:t>
      </w:r>
    </w:p>
    <w:p w14:paraId="1D27571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dataGridView2.DefaultCellStyle.WrapMode = DataGridViewTriState.True;</w:t>
      </w:r>
    </w:p>
    <w:p w14:paraId="0945DFB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dataGridView1.AutoSizeRowsMode = DataGridViewAutoSizeRowsMode.AllCells;</w:t>
      </w:r>
    </w:p>
    <w:p w14:paraId="58A4EDD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dataGridView2.AutoSizeRowsMode = DataGridViewAutoSizeRowsMode.AllCells;</w:t>
      </w:r>
    </w:p>
    <w:p w14:paraId="2532071F" w14:textId="390BBB2F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47FD5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void button1_Click(object sender, EventArgs e)</w:t>
      </w:r>
    </w:p>
    <w:p w14:paraId="63CFAF1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7D5BE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313A7BA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BA5FF3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int місця = int.Parse(textBox1.Text);</w:t>
      </w:r>
    </w:p>
    <w:p w14:paraId="1A3BF8F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double площа = double.Parse(textBox2.Text);</w:t>
      </w:r>
    </w:p>
    <w:p w14:paraId="09CB8A8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int ліжка = int.Parse(textBox3.Text);</w:t>
      </w:r>
    </w:p>
    <w:p w14:paraId="608E329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string видЛіжка = comboBox1.Text;</w:t>
      </w:r>
    </w:p>
    <w:p w14:paraId="4A38752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string меблі = string.Join("; ", checkedListBox1.CheckedItems.Cast&lt;string&gt;());</w:t>
      </w:r>
    </w:p>
    <w:p w14:paraId="6C1D0274" w14:textId="68AE99B8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lastRenderedPageBreak/>
        <w:t xml:space="preserve">                string клімат = string.Join("; ", checkedListBox2.CheckedItems.Cast&lt;string&gt;());</w:t>
      </w:r>
    </w:p>
    <w:p w14:paraId="2FF4174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bool wifi = checkBox1.Checked;</w:t>
      </w:r>
    </w:p>
    <w:p w14:paraId="422CB68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bool харчування = checkBox2.Checked;</w:t>
      </w:r>
    </w:p>
    <w:p w14:paraId="4862854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string санвузол = comboBox2.Text;</w:t>
      </w:r>
    </w:p>
    <w:p w14:paraId="3599F5A7" w14:textId="5E9A835E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decimal ціна = decimal.Parse(textBox4.Text);</w:t>
      </w:r>
    </w:p>
    <w:p w14:paraId="6E71E43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Room room = new Room(місця, площа, ліжка, видЛіжка, меблі, wifi, клімат, харчування, санвузол, ціна);</w:t>
      </w:r>
    </w:p>
    <w:p w14:paraId="224C853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rooms.Add(room);</w:t>
      </w:r>
    </w:p>
    <w:p w14:paraId="6CA07A2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dataGridView1.Rows.Add(</w:t>
      </w:r>
    </w:p>
    <w:p w14:paraId="637B3A2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room.Місця,</w:t>
      </w:r>
    </w:p>
    <w:p w14:paraId="0973D50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room.Площа,</w:t>
      </w:r>
    </w:p>
    <w:p w14:paraId="3BC0FB2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room.КількістьЛіжок,</w:t>
      </w:r>
    </w:p>
    <w:p w14:paraId="756F360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room.ВидЛіжка,</w:t>
      </w:r>
    </w:p>
    <w:p w14:paraId="4678428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room.Меблі,</w:t>
      </w:r>
    </w:p>
    <w:p w14:paraId="0E9CC6F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room.WiFi ? "Є" : "Немає",</w:t>
      </w:r>
    </w:p>
    <w:p w14:paraId="2F8941E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room.Клімат,</w:t>
      </w:r>
    </w:p>
    <w:p w14:paraId="3FB2FF4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room.Харчування ? "Є" : "Немає",</w:t>
      </w:r>
    </w:p>
    <w:p w14:paraId="50F8535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room.Санвузол,</w:t>
      </w:r>
    </w:p>
    <w:p w14:paraId="61A2C0F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room.Ціна</w:t>
      </w:r>
    </w:p>
    <w:p w14:paraId="7ADA8809" w14:textId="0664A855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2CA1ADC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MessageBox.Show("Кімната додана!");</w:t>
      </w:r>
    </w:p>
    <w:p w14:paraId="519412A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textBox1.Text = "";</w:t>
      </w:r>
    </w:p>
    <w:p w14:paraId="389C00A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textBox2.Text = "";</w:t>
      </w:r>
    </w:p>
    <w:p w14:paraId="53D125A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textBox3.Text = "";</w:t>
      </w:r>
    </w:p>
    <w:p w14:paraId="199DAF7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textBox4.Text = "";</w:t>
      </w:r>
    </w:p>
    <w:p w14:paraId="516031A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checkBox1.Checked = false;</w:t>
      </w:r>
    </w:p>
    <w:p w14:paraId="725CD47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checkBox2.Checked = false;</w:t>
      </w:r>
    </w:p>
    <w:p w14:paraId="6E4EBC8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comboBox1.SelectedIndex = -1;</w:t>
      </w:r>
    </w:p>
    <w:p w14:paraId="5DA474C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comboBox2.SelectedIndex = -1;</w:t>
      </w:r>
    </w:p>
    <w:p w14:paraId="092073A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for (int i = 0; i &lt; checkedListBox1.Items.Count; i++)</w:t>
      </w:r>
    </w:p>
    <w:p w14:paraId="3D02599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E34A47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checkedListBox1.SetItemChecked(i, false);</w:t>
      </w:r>
    </w:p>
    <w:p w14:paraId="6497420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9CDC31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for (int i = 0; i &lt; checkedListBox2.Items.Count; i++)</w:t>
      </w:r>
    </w:p>
    <w:p w14:paraId="05C319F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8C6BCF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checkedListBox2.SetItemChecked(i, false);</w:t>
      </w:r>
    </w:p>
    <w:p w14:paraId="6B4C331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550A74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2E82B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14:paraId="2D58C51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18D3EA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MessageBox.Show("Перевірте правильність введених даних!");</w:t>
      </w:r>
    </w:p>
    <w:p w14:paraId="62A92A7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FC3557" w14:textId="3518759C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97108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void вивестиToolStripMenuItem_Click(object sender, EventArgs e)</w:t>
      </w:r>
    </w:p>
    <w:p w14:paraId="21615D7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2F4C4D7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panel1.Show();</w:t>
      </w:r>
    </w:p>
    <w:p w14:paraId="1D44ABE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label28.Show();</w:t>
      </w:r>
    </w:p>
    <w:p w14:paraId="3846E56E" w14:textId="49778136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DC8E4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void label28_Click(object sender, EventArgs e)</w:t>
      </w:r>
    </w:p>
    <w:p w14:paraId="324BAB3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BF419E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panel1.Hide();</w:t>
      </w:r>
    </w:p>
    <w:p w14:paraId="7E9259E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label28.Hide();</w:t>
      </w:r>
    </w:p>
    <w:p w14:paraId="3ACB6F82" w14:textId="76DE4E8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81B19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void зберегтиToolStripMenuItem_Click(object sender, EventArgs e)</w:t>
      </w:r>
    </w:p>
    <w:p w14:paraId="6F86756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453975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SaveFileDialog saveFileDialog = new SaveFileDialog();</w:t>
      </w:r>
    </w:p>
    <w:p w14:paraId="65E195A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saveFileDialog.Filter = "CSV файли (*.csv)|*.csv|Всі файли (*.*)|*.*";</w:t>
      </w:r>
    </w:p>
    <w:p w14:paraId="791A39DC" w14:textId="378EA860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saveFileDialog.Title = "Зберегти таблицю";</w:t>
      </w:r>
    </w:p>
    <w:p w14:paraId="7E2A958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if (saveFileDialog.ShowDialog() == DialogResult.OK)</w:t>
      </w:r>
    </w:p>
    <w:p w14:paraId="42B6FF0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62CF8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using (StreamWriter sw = new StreamWriter(saveFileDialog.FileName))</w:t>
      </w:r>
    </w:p>
    <w:p w14:paraId="46BFCD3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730EE7B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for (int i = 0; i &lt; dataGridView1.Columns.Count; i++)</w:t>
      </w:r>
    </w:p>
    <w:p w14:paraId="3B39C3C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218234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sw.Write(dataGridView1.Columns[i].HeaderText);</w:t>
      </w:r>
    </w:p>
    <w:p w14:paraId="630F066E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if (i &lt; dataGridView1.Columns.Count - 1) sw.Write(";");</w:t>
      </w:r>
    </w:p>
    <w:p w14:paraId="5276926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9DBA7E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sw.WriteLine();</w:t>
      </w:r>
    </w:p>
    <w:p w14:paraId="6AC60A8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foreach (DataGridViewRow row in dataGridView1.Rows)</w:t>
      </w:r>
    </w:p>
    <w:p w14:paraId="4A8E0E2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46C1711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if (!row.IsNewRow)</w:t>
      </w:r>
    </w:p>
    <w:p w14:paraId="061C5C6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9123F4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    for (int i = 0; i &lt; row.Cells.Count; i++)</w:t>
      </w:r>
    </w:p>
    <w:p w14:paraId="1C12486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14:paraId="0471824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        sw.Write(row.Cells[i].Value);</w:t>
      </w:r>
    </w:p>
    <w:p w14:paraId="11A06B6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        if (i &lt; row.Cells.Count - 1) sw.Write(";");</w:t>
      </w:r>
    </w:p>
    <w:p w14:paraId="52447D4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2886A4C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    sw.WriteLine();</w:t>
      </w:r>
    </w:p>
    <w:p w14:paraId="506BF83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91DA62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17CEA8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03E499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4D664D" w14:textId="4041CE28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5A574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void створитиToolStripMenuItem_Click(object sender, EventArgs e)</w:t>
      </w:r>
    </w:p>
    <w:p w14:paraId="62D3780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B00BE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OpenFileDialog openFileDialog = new OpenFileDialog();</w:t>
      </w:r>
    </w:p>
    <w:p w14:paraId="2DC50CE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openFileDialog.Filter = "CSV файли (*.csv)|*.csv|Всі файли (*.*)|*.*";</w:t>
      </w:r>
    </w:p>
    <w:p w14:paraId="48A38DB0" w14:textId="4C89099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openFileDialog.Title = "Відкрити таблицю";</w:t>
      </w:r>
    </w:p>
    <w:p w14:paraId="457F6EE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if (openFileDialog.ShowDialog() == DialogResult.OK)</w:t>
      </w:r>
    </w:p>
    <w:p w14:paraId="44CD94B1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1DCE13C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dataGridView1.Rows.Clear();</w:t>
      </w:r>
    </w:p>
    <w:p w14:paraId="304354FA" w14:textId="444CACAC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dataGridView1.Columns.Clear();</w:t>
      </w:r>
    </w:p>
    <w:p w14:paraId="37B2E5A6" w14:textId="6E080249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string[] lines = File.ReadAllLines(openFileDialog.FileName);</w:t>
      </w:r>
    </w:p>
    <w:p w14:paraId="6520E0B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if (lines.Length &gt; 0)</w:t>
      </w:r>
    </w:p>
    <w:p w14:paraId="395A2E1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3A6FF1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string[] headers = lines[0].Split(';');</w:t>
      </w:r>
    </w:p>
    <w:p w14:paraId="48962F2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foreach (string header in headers)</w:t>
      </w:r>
    </w:p>
    <w:p w14:paraId="449B3A9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2247E4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dataGridView1.Columns.Add(header, header);</w:t>
      </w:r>
    </w:p>
    <w:p w14:paraId="1D0CB96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C30FE2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218C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for (int i = 1; i &lt; lines.Length; i++)</w:t>
      </w:r>
    </w:p>
    <w:p w14:paraId="55CE17A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E6E8828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string[] cells = lines[i].Split(';');</w:t>
      </w:r>
    </w:p>
    <w:p w14:paraId="516A579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dataGridView1.Rows.Add(cells);</w:t>
      </w:r>
    </w:p>
    <w:p w14:paraId="77AF661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EEC749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040D46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ACBFFE" w14:textId="7A501A25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4E415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private void button2_Click(object sender, EventArgs e)</w:t>
      </w:r>
    </w:p>
    <w:p w14:paraId="002DEE8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7E31C4" w14:textId="5542AF68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dataGridView2.Rows.Clear();</w:t>
      </w:r>
    </w:p>
    <w:p w14:paraId="0648161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if (!int.TryParse(textBox5.Text, out int критерій))</w:t>
      </w:r>
    </w:p>
    <w:p w14:paraId="1683C9F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8E8EF1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MessageBox.Show("Введіть кількість місць для пошуку!");</w:t>
      </w:r>
    </w:p>
    <w:p w14:paraId="7B29FD3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E6F8F3D" w14:textId="00A1ABA6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8D7103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foreach (Room room in rooms)</w:t>
      </w:r>
    </w:p>
    <w:p w14:paraId="0D9708B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637424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if (room.Місця == критерій)</w:t>
      </w:r>
    </w:p>
    <w:p w14:paraId="40F69527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EC4E0A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dataGridView2.Rows.Add(</w:t>
      </w:r>
    </w:p>
    <w:p w14:paraId="71EAEDDC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room.Місця,</w:t>
      </w:r>
    </w:p>
    <w:p w14:paraId="5CB3FB8B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room.Площа,</w:t>
      </w:r>
    </w:p>
    <w:p w14:paraId="7FC5EF9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room.КількістьЛіжок,</w:t>
      </w:r>
    </w:p>
    <w:p w14:paraId="67865E5B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room.ВидЛіжка,</w:t>
      </w:r>
    </w:p>
    <w:p w14:paraId="28DEC0DF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room.Меблі,</w:t>
      </w:r>
    </w:p>
    <w:p w14:paraId="0499EF80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room.WiFi ? "Є" : "Немає",</w:t>
      </w:r>
    </w:p>
    <w:p w14:paraId="2085B5BA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room.Клімат,</w:t>
      </w:r>
    </w:p>
    <w:p w14:paraId="44996B33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room.Харчування,</w:t>
      </w:r>
    </w:p>
    <w:p w14:paraId="4CB25A1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room.Санвузол,</w:t>
      </w:r>
    </w:p>
    <w:p w14:paraId="71363682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    room.Ціна</w:t>
      </w:r>
    </w:p>
    <w:p w14:paraId="47D60E7D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    );</w:t>
      </w:r>
    </w:p>
    <w:p w14:paraId="79F6B596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A13614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BA45709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ABCFD5" w14:textId="77777777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8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4F7516" w14:textId="0C50F6DF" w:rsidR="00D028D1" w:rsidRPr="00D028D1" w:rsidRDefault="00D028D1" w:rsidP="00D028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28D1">
        <w:rPr>
          <w:rFonts w:ascii="Times New Roman" w:hAnsi="Times New Roman" w:cs="Times New Roman"/>
          <w:sz w:val="28"/>
          <w:szCs w:val="28"/>
        </w:rPr>
        <w:t>}</w:t>
      </w:r>
    </w:p>
    <w:p w14:paraId="03FC9DCA" w14:textId="77777777" w:rsidR="005E26B0" w:rsidRDefault="005E26B0" w:rsidP="005E26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406D92" w14:textId="456FB7E3" w:rsidR="00D028D1" w:rsidRDefault="00D028D1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 роботи програми</w:t>
      </w:r>
    </w:p>
    <w:p w14:paraId="7527768F" w14:textId="68F8FBC9" w:rsidR="00D028D1" w:rsidRDefault="00D028D1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E03725" wp14:editId="7CA47C9C">
            <wp:extent cx="4797718" cy="3259701"/>
            <wp:effectExtent l="0" t="0" r="3175" b="0"/>
            <wp:docPr id="1056151105" name="Рисунок 1" descr="Зображення, що містить текст, знімок екрана, програмне забезпечення, Веб-сай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51105" name="Рисунок 1" descr="Зображення, що містить текст, знімок екрана, програмне забезпечення, Веб-сайт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960" cy="32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173B" w14:textId="69A32126" w:rsidR="00D028D1" w:rsidRPr="00D028D1" w:rsidRDefault="00D028D1" w:rsidP="005E2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3B8E90" wp14:editId="76601706">
            <wp:extent cx="4788082" cy="3253154"/>
            <wp:effectExtent l="0" t="0" r="0" b="4445"/>
            <wp:docPr id="1451315967" name="Рисунок 1" descr="Зображення, що містить текст, знімок екрана, монітор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5967" name="Рисунок 1" descr="Зображення, що містить текст, знімок екрана, монітор, число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431" cy="32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8D1" w:rsidRPr="00D028D1" w:rsidSect="00903F3C">
      <w:headerReference w:type="default" r:id="rId13"/>
      <w:footerReference w:type="default" r:id="rId14"/>
      <w:type w:val="continuous"/>
      <w:pgSz w:w="11906" w:h="16838"/>
      <w:pgMar w:top="540" w:right="850" w:bottom="850" w:left="1417" w:header="57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954A9" w14:textId="77777777" w:rsidR="00F57A3F" w:rsidRDefault="00F57A3F" w:rsidP="00903F3C">
      <w:pPr>
        <w:spacing w:after="0" w:line="240" w:lineRule="auto"/>
      </w:pPr>
      <w:r>
        <w:separator/>
      </w:r>
    </w:p>
  </w:endnote>
  <w:endnote w:type="continuationSeparator" w:id="0">
    <w:p w14:paraId="49FA1B61" w14:textId="77777777" w:rsidR="00F57A3F" w:rsidRDefault="00F57A3F" w:rsidP="0090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7A2D" w14:textId="7E3209C3" w:rsidR="00903F3C" w:rsidRDefault="00903F3C" w:rsidP="00903F3C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CB628C" wp14:editId="793C6976">
              <wp:simplePos x="0" y="0"/>
              <wp:positionH relativeFrom="column">
                <wp:posOffset>4711252</wp:posOffset>
              </wp:positionH>
              <wp:positionV relativeFrom="paragraph">
                <wp:posOffset>831215</wp:posOffset>
              </wp:positionV>
              <wp:extent cx="571500" cy="227965"/>
              <wp:effectExtent l="0" t="0" r="0" b="635"/>
              <wp:wrapNone/>
              <wp:docPr id="684252589" name="Поле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E5DAEC" w14:textId="77777777" w:rsidR="00903F3C" w:rsidRPr="0040758E" w:rsidRDefault="00903F3C" w:rsidP="00903F3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Літ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CB628C" id="_x0000_t202" coordsize="21600,21600" o:spt="202" path="m,l,21600r21600,l21600,xe">
              <v:stroke joinstyle="miter"/>
              <v:path gradientshapeok="t" o:connecttype="rect"/>
            </v:shapetype>
            <v:shape id="Поле 39" o:spid="_x0000_s1053" type="#_x0000_t202" style="position:absolute;margin-left:370.95pt;margin-top:65.45pt;width:45pt;height:1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" filled="f" stroked="f">
              <v:textbox>
                <w:txbxContent>
                  <w:p w14:paraId="18E5DAEC" w14:textId="77777777" w:rsidR="00903F3C" w:rsidRPr="0040758E" w:rsidRDefault="00903F3C" w:rsidP="00903F3C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Літ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CCC6191" wp14:editId="47C7F255">
              <wp:simplePos x="0" y="0"/>
              <wp:positionH relativeFrom="column">
                <wp:posOffset>5332730</wp:posOffset>
              </wp:positionH>
              <wp:positionV relativeFrom="paragraph">
                <wp:posOffset>831096</wp:posOffset>
              </wp:positionV>
              <wp:extent cx="1260475" cy="233680"/>
              <wp:effectExtent l="0" t="0" r="0" b="0"/>
              <wp:wrapNone/>
              <wp:docPr id="302271025" name="Групувати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0475" cy="233680"/>
                        <a:chOff x="59015" y="-13771"/>
                        <a:chExt cx="1261156" cy="234609"/>
                      </a:xfrm>
                    </wpg:grpSpPr>
                    <wps:wsp>
                      <wps:cNvPr id="1730036593" name="Поле 39"/>
                      <wps:cNvSpPr txBox="1"/>
                      <wps:spPr>
                        <a:xfrm>
                          <a:off x="585206" y="-7388"/>
                          <a:ext cx="734965" cy="228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2DBF2" w14:textId="77777777" w:rsidR="00903F3C" w:rsidRPr="0040758E" w:rsidRDefault="00903F3C" w:rsidP="00903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0194008" name="Поле 39"/>
                      <wps:cNvSpPr txBox="1"/>
                      <wps:spPr>
                        <a:xfrm>
                          <a:off x="59015" y="-13771"/>
                          <a:ext cx="571655" cy="228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B4F6" w14:textId="77777777" w:rsidR="00903F3C" w:rsidRPr="0040758E" w:rsidRDefault="00903F3C" w:rsidP="00903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CC6191" id="Групувати 38" o:spid="_x0000_s1054" style="position:absolute;margin-left:419.9pt;margin-top:65.45pt;width:99.25pt;height:18.4pt;z-index:251663360;mso-width-relative:margin;mso-height-relative:margin" coordorigin="590,-137" coordsize="12611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">
              <v:shape id="_x0000_s1055" type="#_x0000_t202" style="position:absolute;left:5852;top:-73;width:734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" filled="f" stroked="f">
                <v:textbox>
                  <w:txbxContent>
                    <w:p w14:paraId="06A2DBF2" w14:textId="77777777" w:rsidR="00903F3C" w:rsidRPr="0040758E" w:rsidRDefault="00903F3C" w:rsidP="00903F3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Аркушів</w:t>
                      </w:r>
                    </w:p>
                  </w:txbxContent>
                </v:textbox>
              </v:shape>
              <v:shape id="_x0000_s1056" type="#_x0000_t202" style="position:absolute;left:590;top:-137;width:571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" filled="f" stroked="f">
                <v:textbox>
                  <w:txbxContent>
                    <w:p w14:paraId="14F1B4F6" w14:textId="77777777" w:rsidR="00903F3C" w:rsidRPr="0040758E" w:rsidRDefault="00903F3C" w:rsidP="00903F3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Аркуш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A88E0E" wp14:editId="495E8D7F">
              <wp:simplePos x="0" y="0"/>
              <wp:positionH relativeFrom="column">
                <wp:posOffset>-730250</wp:posOffset>
              </wp:positionH>
              <wp:positionV relativeFrom="paragraph">
                <wp:posOffset>623197</wp:posOffset>
              </wp:positionV>
              <wp:extent cx="2824986" cy="1302197"/>
              <wp:effectExtent l="0" t="0" r="0" b="0"/>
              <wp:wrapNone/>
              <wp:docPr id="1356276823" name="Групувати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24986" cy="1302197"/>
                        <a:chOff x="0" y="0"/>
                        <a:chExt cx="2824986" cy="1302197"/>
                      </a:xfrm>
                    </wpg:grpSpPr>
                    <wps:wsp>
                      <wps:cNvPr id="1363772329" name="Поле 25"/>
                      <wps:cNvSpPr txBox="1"/>
                      <wps:spPr>
                        <a:xfrm>
                          <a:off x="0" y="10886"/>
                          <a:ext cx="487307" cy="22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846C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64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Змін.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1100366" name="Поле 25"/>
                      <wps:cNvSpPr txBox="1"/>
                      <wps:spPr>
                        <a:xfrm>
                          <a:off x="326571" y="10886"/>
                          <a:ext cx="629631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55EA4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6212765" name="Поле 25"/>
                      <wps:cNvSpPr txBox="1"/>
                      <wps:spPr>
                        <a:xfrm>
                          <a:off x="740228" y="0"/>
                          <a:ext cx="1029906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EB174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№ докум.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800629" name="Поле 25"/>
                      <wps:cNvSpPr txBox="1"/>
                      <wps:spPr>
                        <a:xfrm>
                          <a:off x="1736271" y="10886"/>
                          <a:ext cx="571643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E2BC0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1710874" name="Поле 25"/>
                      <wps:cNvSpPr txBox="1"/>
                      <wps:spPr>
                        <a:xfrm>
                          <a:off x="2253343" y="5443"/>
                          <a:ext cx="571643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DD92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1088255" name="Поле 25"/>
                      <wps:cNvSpPr txBox="1"/>
                      <wps:spPr>
                        <a:xfrm>
                          <a:off x="54428" y="217714"/>
                          <a:ext cx="685800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1496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86967593" name="Поле 25"/>
                      <wps:cNvSpPr txBox="1"/>
                      <wps:spPr>
                        <a:xfrm>
                          <a:off x="43543" y="424543"/>
                          <a:ext cx="746529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336A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752694" name="Поле 25"/>
                      <wps:cNvSpPr txBox="1"/>
                      <wps:spPr>
                        <a:xfrm>
                          <a:off x="54428" y="876300"/>
                          <a:ext cx="685800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0BB03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0198096" name="Поле 25"/>
                      <wps:cNvSpPr txBox="1"/>
                      <wps:spPr>
                        <a:xfrm>
                          <a:off x="48986" y="1066800"/>
                          <a:ext cx="685800" cy="23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A2E8E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Затвер.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4022006" name="Поле 25"/>
                      <wps:cNvSpPr txBox="1"/>
                      <wps:spPr>
                        <a:xfrm>
                          <a:off x="772886" y="223157"/>
                          <a:ext cx="979498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940F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Нікітюк О.М.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1756573" name="Поле 25"/>
                      <wps:cNvSpPr txBox="1"/>
                      <wps:spPr>
                        <a:xfrm>
                          <a:off x="762000" y="429986"/>
                          <a:ext cx="896108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BDA88" w14:textId="77777777" w:rsidR="00903F3C" w:rsidRPr="000D6465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Гуменна В.В.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A88E0E" id="_x0000_s1057" style="position:absolute;margin-left:-57.5pt;margin-top:49.05pt;width:222.45pt;height:102.55pt;z-index:251661312;mso-height-relative:margin" coordsize="28249,1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">
              <v:shape id="Поле 25" o:spid="_x0000_s1058" type="#_x0000_t202" style="position:absolute;top:108;width:4873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" filled="f" stroked="f">
                <v:textbox>
                  <w:txbxContent>
                    <w:p w14:paraId="0B5D846C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D646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Змін.</w:t>
                      </w:r>
                    </w:p>
                  </w:txbxContent>
                </v:textbox>
              </v:shape>
              <v:shape id="Поле 25" o:spid="_x0000_s1059" type="#_x0000_t202" style="position:absolute;left:3265;top:108;width:629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" filled="f" stroked="f">
                <v:textbox>
                  <w:txbxContent>
                    <w:p w14:paraId="33155EA4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Аркуш</w:t>
                      </w:r>
                    </w:p>
                  </w:txbxContent>
                </v:textbox>
              </v:shape>
              <v:shape id="Поле 25" o:spid="_x0000_s1060" type="#_x0000_t202" style="position:absolute;left:7402;width:10299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" filled="f" stroked="f">
                <v:textbox>
                  <w:txbxContent>
                    <w:p w14:paraId="08AEB174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     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5" o:spid="_x0000_s1061" type="#_x0000_t202" style="position:absolute;left:17362;top:108;width:571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" filled="f" stroked="f">
                <v:textbox>
                  <w:txbxContent>
                    <w:p w14:paraId="462E2BC0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shape>
              <v:shape id="Поле 25" o:spid="_x0000_s1062" type="#_x0000_t202" style="position:absolute;left:22533;top:54;width:5716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" filled="f" stroked="f">
                <v:textbox>
                  <w:txbxContent>
                    <w:p w14:paraId="6B6ADD92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Поле 25" o:spid="_x0000_s1063" type="#_x0000_t202" style="position:absolute;left:544;top:2177;width:6858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" filled="f" stroked="f">
                <v:textbox>
                  <w:txbxContent>
                    <w:p w14:paraId="3E811496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Розробив</w:t>
                      </w:r>
                    </w:p>
                  </w:txbxContent>
                </v:textbox>
              </v:shape>
              <v:shape id="Поле 25" o:spid="_x0000_s1064" type="#_x0000_t202" style="position:absolute;left:435;top:4245;width:746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" filled="f" stroked="f">
                <v:textbox>
                  <w:txbxContent>
                    <w:p w14:paraId="022D336A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Перевірив</w:t>
                      </w:r>
                    </w:p>
                  </w:txbxContent>
                </v:textbox>
              </v:shape>
              <v:shape id="Поле 25" o:spid="_x0000_s1065" type="#_x0000_t202" style="position:absolute;left:544;top:8763;width:685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" filled="f" stroked="f">
                <v:textbox>
                  <w:txbxContent>
                    <w:p w14:paraId="5460BB03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Н.контр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5" o:spid="_x0000_s1066" type="#_x0000_t202" style="position:absolute;left:489;top:10668;width:685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" filled="f" stroked="f">
                <v:textbox>
                  <w:txbxContent>
                    <w:p w14:paraId="19CA2E8E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Затвер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5" o:spid="_x0000_s1067" type="#_x0000_t202" style="position:absolute;left:7728;top:2231;width:979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" filled="f" stroked="f">
                <v:textbox>
                  <w:txbxContent>
                    <w:p w14:paraId="58CA940F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Нікітюк О.М.</w:t>
                      </w:r>
                    </w:p>
                  </w:txbxContent>
                </v:textbox>
              </v:shape>
              <v:shape id="Поле 25" o:spid="_x0000_s1068" type="#_x0000_t202" style="position:absolute;left:7620;top:4299;width:896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" filled="f" stroked="f">
                <v:textbox>
                  <w:txbxContent>
                    <w:p w14:paraId="619BDA88" w14:textId="77777777" w:rsidR="00903F3C" w:rsidRPr="000D6465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Гуменна В.В.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C12E5E2" w14:textId="77777777" w:rsidR="00903F3C" w:rsidRDefault="00903F3C" w:rsidP="00903F3C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6715E1" wp14:editId="4CBF4349">
              <wp:simplePos x="0" y="0"/>
              <wp:positionH relativeFrom="column">
                <wp:posOffset>1876775</wp:posOffset>
              </wp:positionH>
              <wp:positionV relativeFrom="paragraph">
                <wp:posOffset>118565</wp:posOffset>
              </wp:positionV>
              <wp:extent cx="4438650" cy="596900"/>
              <wp:effectExtent l="0" t="0" r="0" b="0"/>
              <wp:wrapNone/>
              <wp:docPr id="1514670542" name="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0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72223" w14:textId="6205A2C0" w:rsidR="00903F3C" w:rsidRPr="00891A75" w:rsidRDefault="00903F3C" w:rsidP="00903F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</w:pP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ЛР.ОК1</w:t>
                          </w:r>
                          <w:r w:rsidR="00DB0023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9</w:t>
                          </w: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.ПІ23</w:t>
                          </w:r>
                          <w:r w:rsidR="00DB0023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2</w:t>
                          </w: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.</w:t>
                          </w:r>
                          <w:r w:rsidR="00891A75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01</w:t>
                          </w: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.</w:t>
                          </w:r>
                          <w:r w:rsidR="00891A75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6715E1" id="Поле 35" o:spid="_x0000_s1069" type="#_x0000_t202" style="position:absolute;margin-left:147.8pt;margin-top:9.35pt;width:349.5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" filled="f" stroked="f">
              <v:textbox>
                <w:txbxContent>
                  <w:p w14:paraId="43372223" w14:textId="6205A2C0" w:rsidR="00903F3C" w:rsidRPr="00891A75" w:rsidRDefault="00903F3C" w:rsidP="00903F3C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</w:pP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ЛР.ОК1</w:t>
                    </w:r>
                    <w:r w:rsidR="00DB0023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9</w:t>
                    </w: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.ПІ23</w:t>
                    </w:r>
                    <w:r w:rsidR="00DB0023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2</w:t>
                    </w: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.</w:t>
                    </w:r>
                    <w:r w:rsidR="00891A75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01</w:t>
                    </w: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.</w:t>
                    </w:r>
                    <w:r w:rsidR="00891A75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  <w:p w14:paraId="4C09BC8C" w14:textId="77777777" w:rsidR="00903F3C" w:rsidRDefault="00903F3C" w:rsidP="00903F3C">
    <w:pPr>
      <w:pStyle w:val="ae"/>
    </w:pPr>
  </w:p>
  <w:p w14:paraId="2C9313DA" w14:textId="60AD8948" w:rsidR="00903F3C" w:rsidRDefault="00EB6CE8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E5D653" wp14:editId="39732165">
              <wp:simplePos x="0" y="0"/>
              <wp:positionH relativeFrom="column">
                <wp:posOffset>2080260</wp:posOffset>
              </wp:positionH>
              <wp:positionV relativeFrom="paragraph">
                <wp:posOffset>723040</wp:posOffset>
              </wp:positionV>
              <wp:extent cx="2513965" cy="662581"/>
              <wp:effectExtent l="0" t="0" r="0" b="4445"/>
              <wp:wrapNone/>
              <wp:docPr id="1419776566" name="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3965" cy="6625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722AD" w14:textId="4FD032D8" w:rsidR="00903F3C" w:rsidRPr="00EB6CE8" w:rsidRDefault="00EB6CE8" w:rsidP="00903F3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  <w:lang w:val="ru-RU"/>
                            </w:rPr>
                          </w:pPr>
                          <w:r w:rsidRPr="00EB6CE8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Класи й об'єкти в С++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E5D653" id="_x0000_s1070" type="#_x0000_t202" style="position:absolute;margin-left:163.8pt;margin-top:56.95pt;width:197.95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" filled="f" stroked="f">
              <v:textbox>
                <w:txbxContent>
                  <w:p w14:paraId="256722AD" w14:textId="4FD032D8" w:rsidR="00903F3C" w:rsidRPr="00EB6CE8" w:rsidRDefault="00EB6CE8" w:rsidP="00903F3C">
                    <w:pPr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sz w:val="36"/>
                        <w:szCs w:val="36"/>
                        <w:lang w:val="ru-RU"/>
                      </w:rPr>
                    </w:pPr>
                    <w:r w:rsidRPr="00EB6CE8">
                      <w:rPr>
                        <w:rFonts w:ascii="Arial" w:hAnsi="Arial" w:cs="Arial"/>
                        <w:b/>
                        <w:bCs/>
                        <w:i/>
                        <w:iCs/>
                        <w:sz w:val="32"/>
                        <w:szCs w:val="32"/>
                      </w:rPr>
                      <w:t>Класи й об'єкти в С++</w:t>
                    </w:r>
                  </w:p>
                </w:txbxContent>
              </v:textbox>
            </v:shape>
          </w:pict>
        </mc:Fallback>
      </mc:AlternateContent>
    </w:r>
    <w:r w:rsidR="00903F3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852C99" wp14:editId="700CC4B1">
              <wp:simplePos x="0" y="0"/>
              <wp:positionH relativeFrom="column">
                <wp:posOffset>5969985</wp:posOffset>
              </wp:positionH>
              <wp:positionV relativeFrom="paragraph">
                <wp:posOffset>528320</wp:posOffset>
              </wp:positionV>
              <wp:extent cx="457200" cy="318770"/>
              <wp:effectExtent l="0" t="0" r="0" b="5080"/>
              <wp:wrapNone/>
              <wp:docPr id="1487346762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7AFDB" w14:textId="77777777" w:rsidR="00903F3C" w:rsidRPr="00903F3C" w:rsidRDefault="00903F3C" w:rsidP="00903F3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  </w: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begin"/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separate"/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2</w: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52C99" id="Поле 1" o:spid="_x0000_s1071" type="#_x0000_t202" style="position:absolute;margin-left:470.1pt;margin-top:41.6pt;width:36pt;height:2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" filled="f" stroked="f">
              <v:textbox>
                <w:txbxContent>
                  <w:p w14:paraId="7A57AFDB" w14:textId="77777777" w:rsidR="00903F3C" w:rsidRPr="00903F3C" w:rsidRDefault="00903F3C" w:rsidP="00903F3C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  </w: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begin"/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instrText>NUMPAGES  \* Arabic  \* MERGEFORMAT</w:instrTex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separate"/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t>2</w: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03F3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E2B5B5" wp14:editId="7861C0E2">
              <wp:simplePos x="0" y="0"/>
              <wp:positionH relativeFrom="column">
                <wp:posOffset>5500370</wp:posOffset>
              </wp:positionH>
              <wp:positionV relativeFrom="paragraph">
                <wp:posOffset>525665</wp:posOffset>
              </wp:positionV>
              <wp:extent cx="457200" cy="356870"/>
              <wp:effectExtent l="0" t="0" r="0" b="5080"/>
              <wp:wrapNone/>
              <wp:docPr id="1177108414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866DE" w14:textId="77777777" w:rsidR="00903F3C" w:rsidRPr="00903F3C" w:rsidRDefault="00903F3C" w:rsidP="00903F3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begin"/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instrText>PAGE   \* MERGEFORMAT</w:instrTex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separate"/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</w: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2B5B5" id="_x0000_s1072" type="#_x0000_t202" style="position:absolute;margin-left:433.1pt;margin-top:41.4pt;width:36pt;height:2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" filled="f" stroked="f">
              <v:textbox>
                <w:txbxContent>
                  <w:p w14:paraId="232866DE" w14:textId="77777777" w:rsidR="00903F3C" w:rsidRPr="00903F3C" w:rsidRDefault="00903F3C" w:rsidP="00903F3C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begin"/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instrText>PAGE   \* MERGEFORMAT</w:instrTex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separate"/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t>1</w: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33965" w14:textId="77777777" w:rsidR="00903F3C" w:rsidRDefault="00903F3C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34B159" wp14:editId="22844B92">
              <wp:simplePos x="0" y="0"/>
              <wp:positionH relativeFrom="column">
                <wp:posOffset>1797685</wp:posOffset>
              </wp:positionH>
              <wp:positionV relativeFrom="paragraph">
                <wp:posOffset>120650</wp:posOffset>
              </wp:positionV>
              <wp:extent cx="4438650" cy="596900"/>
              <wp:effectExtent l="0" t="0" r="0" b="0"/>
              <wp:wrapNone/>
              <wp:docPr id="1020767083" name="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0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ED9DC6" w14:textId="2394A942" w:rsidR="00903F3C" w:rsidRPr="00891A75" w:rsidRDefault="00903F3C" w:rsidP="00903F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</w:pP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ЛР.ОК1</w:t>
                          </w:r>
                          <w:r w:rsidR="00891A75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9</w:t>
                          </w: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.ПІ23</w:t>
                          </w:r>
                          <w:r w:rsidR="00891A75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2</w:t>
                          </w: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.</w:t>
                          </w:r>
                          <w:r w:rsidR="00891A75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  <w:lang w:val="ru-RU"/>
                            </w:rPr>
                            <w:t>01</w:t>
                          </w:r>
                          <w:r w:rsidRPr="00A77249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.</w:t>
                          </w:r>
                          <w:r w:rsidR="00891A75">
                            <w:rPr>
                              <w:rFonts w:ascii="Arial" w:hAnsi="Arial" w:cs="Arial"/>
                              <w:i/>
                              <w:iCs/>
                              <w:sz w:val="56"/>
                              <w:szCs w:val="5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4B159"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margin-left:141.55pt;margin-top:9.5pt;width:349.5pt;height:4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" filled="f" stroked="f">
              <v:textbox>
                <w:txbxContent>
                  <w:p w14:paraId="3CED9DC6" w14:textId="2394A942" w:rsidR="00903F3C" w:rsidRPr="00891A75" w:rsidRDefault="00903F3C" w:rsidP="00903F3C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</w:pP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ЛР.ОК1</w:t>
                    </w:r>
                    <w:r w:rsidR="00891A75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9</w:t>
                    </w: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.ПІ23</w:t>
                    </w:r>
                    <w:r w:rsidR="00891A75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2</w:t>
                    </w: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.</w:t>
                    </w:r>
                    <w:r w:rsidR="00891A75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  <w:lang w:val="ru-RU"/>
                      </w:rPr>
                      <w:t>01</w:t>
                    </w:r>
                    <w:r w:rsidRPr="00A77249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.</w:t>
                    </w:r>
                    <w:r w:rsidR="00891A75">
                      <w:rPr>
                        <w:rFonts w:ascii="Arial" w:hAnsi="Arial" w:cs="Arial"/>
                        <w:i/>
                        <w:iCs/>
                        <w:sz w:val="56"/>
                        <w:szCs w:val="5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3E845" wp14:editId="56027CCD">
              <wp:simplePos x="0" y="0"/>
              <wp:positionH relativeFrom="column">
                <wp:posOffset>6028174</wp:posOffset>
              </wp:positionH>
              <wp:positionV relativeFrom="paragraph">
                <wp:posOffset>314162</wp:posOffset>
              </wp:positionV>
              <wp:extent cx="457200" cy="318770"/>
              <wp:effectExtent l="0" t="0" r="0" b="5080"/>
              <wp:wrapNone/>
              <wp:docPr id="2007798742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F69733" w14:textId="77777777" w:rsidR="00903F3C" w:rsidRPr="00903F3C" w:rsidRDefault="00903F3C" w:rsidP="00903F3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</w:pP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fldChar w:fldCharType="begin"/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instrText>PAGE   \* MERGEFORMAT</w:instrTex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fldChar w:fldCharType="separate"/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t>1</w:t>
                          </w:r>
                          <w:r w:rsidRPr="00903F3C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53E845" id="_x0000_s1096" type="#_x0000_t202" style="position:absolute;margin-left:474.65pt;margin-top:24.75pt;width:36pt;height:25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" filled="f" stroked="f">
              <v:textbox>
                <w:txbxContent>
                  <w:p w14:paraId="2EF69733" w14:textId="77777777" w:rsidR="00903F3C" w:rsidRPr="00903F3C" w:rsidRDefault="00903F3C" w:rsidP="00903F3C">
                    <w:pPr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</w:pPr>
                    <w:r w:rsidRPr="00903F3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 xml:space="preserve"> </w: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fldChar w:fldCharType="begin"/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instrText>PAGE   \* MERGEFORMAT</w:instrTex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fldChar w:fldCharType="separate"/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1</w:t>
                    </w:r>
                    <w:r w:rsidRPr="00903F3C"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17FA4" w14:textId="77777777" w:rsidR="00F57A3F" w:rsidRDefault="00F57A3F" w:rsidP="00903F3C">
      <w:pPr>
        <w:spacing w:after="0" w:line="240" w:lineRule="auto"/>
      </w:pPr>
      <w:r>
        <w:separator/>
      </w:r>
    </w:p>
  </w:footnote>
  <w:footnote w:type="continuationSeparator" w:id="0">
    <w:p w14:paraId="75655E45" w14:textId="77777777" w:rsidR="00F57A3F" w:rsidRDefault="00F57A3F" w:rsidP="0090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2E8CB" w14:textId="77777777" w:rsidR="00903F3C" w:rsidRDefault="00903F3C" w:rsidP="00903F3C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E519CF" wp14:editId="671C1887">
              <wp:simplePos x="0" y="0"/>
              <wp:positionH relativeFrom="column">
                <wp:posOffset>-719686</wp:posOffset>
              </wp:positionH>
              <wp:positionV relativeFrom="paragraph">
                <wp:posOffset>164696</wp:posOffset>
              </wp:positionV>
              <wp:extent cx="7189321" cy="10282959"/>
              <wp:effectExtent l="0" t="0" r="31115" b="23495"/>
              <wp:wrapNone/>
              <wp:docPr id="1586483183" name="Групувати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9321" cy="10282959"/>
                        <a:chOff x="0" y="0"/>
                        <a:chExt cx="7189321" cy="10145768"/>
                      </a:xfrm>
                    </wpg:grpSpPr>
                    <wpg:grpSp>
                      <wpg:cNvPr id="2081055737" name="Групувати 43"/>
                      <wpg:cNvGrpSpPr/>
                      <wpg:grpSpPr>
                        <a:xfrm>
                          <a:off x="0" y="0"/>
                          <a:ext cx="7189321" cy="10145768"/>
                          <a:chOff x="0" y="0"/>
                          <a:chExt cx="7189321" cy="10145768"/>
                        </a:xfrm>
                      </wpg:grpSpPr>
                      <wpg:grpSp>
                        <wpg:cNvPr id="1663773648" name="Групувати 22"/>
                        <wpg:cNvGrpSpPr/>
                        <wpg:grpSpPr>
                          <a:xfrm>
                            <a:off x="0" y="0"/>
                            <a:ext cx="7189321" cy="10145768"/>
                            <a:chOff x="0" y="0"/>
                            <a:chExt cx="7189321" cy="10145768"/>
                          </a:xfrm>
                        </wpg:grpSpPr>
                        <wpg:grpSp>
                          <wpg:cNvPr id="1881836881" name="Групувати 20"/>
                          <wpg:cNvGrpSpPr/>
                          <wpg:grpSpPr>
                            <a:xfrm>
                              <a:off x="0" y="0"/>
                              <a:ext cx="7189321" cy="10145768"/>
                              <a:chOff x="0" y="0"/>
                              <a:chExt cx="7189321" cy="10145768"/>
                            </a:xfrm>
                          </wpg:grpSpPr>
                          <wpg:grpSp>
                            <wpg:cNvPr id="1011581724" name="Групувати 18"/>
                            <wpg:cNvGrpSpPr/>
                            <wpg:grpSpPr>
                              <a:xfrm>
                                <a:off x="0" y="0"/>
                                <a:ext cx="7189321" cy="10145768"/>
                                <a:chOff x="0" y="0"/>
                                <a:chExt cx="7189321" cy="10145768"/>
                              </a:xfrm>
                            </wpg:grpSpPr>
                            <wpg:grpSp>
                              <wpg:cNvPr id="720910163" name="Групувати 16"/>
                              <wpg:cNvGrpSpPr/>
                              <wpg:grpSpPr>
                                <a:xfrm>
                                  <a:off x="0" y="0"/>
                                  <a:ext cx="7174140" cy="10145768"/>
                                  <a:chOff x="0" y="0"/>
                                  <a:chExt cx="7174140" cy="10145768"/>
                                </a:xfrm>
                              </wpg:grpSpPr>
                              <wpg:grpSp>
                                <wpg:cNvPr id="1436429450" name="Групувати 12"/>
                                <wpg:cNvGrpSpPr/>
                                <wpg:grpSpPr>
                                  <a:xfrm>
                                    <a:off x="0" y="0"/>
                                    <a:ext cx="7174140" cy="10145242"/>
                                    <a:chOff x="0" y="0"/>
                                    <a:chExt cx="7174140" cy="10145242"/>
                                  </a:xfrm>
                                </wpg:grpSpPr>
                                <wps:wsp>
                                  <wps:cNvPr id="93346689" name="Прямокутник 188"/>
                                  <wps:cNvSpPr/>
                                  <wps:spPr>
                                    <a:xfrm>
                                      <a:off x="8056" y="0"/>
                                      <a:ext cx="7164070" cy="10142220"/>
                                    </a:xfrm>
                                    <a:prstGeom prst="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7AA73B" w14:textId="77777777" w:rsidR="00903F3C" w:rsidRPr="00FC0984" w:rsidRDefault="00903F3C" w:rsidP="00903F3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0695669" name="Пряма сполучна лінія 3"/>
                                  <wps:cNvCnPr/>
                                  <wps:spPr>
                                    <a:xfrm flipV="1">
                                      <a:off x="10070" y="8457193"/>
                                      <a:ext cx="7164070" cy="317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73869076" name="Пряма сполучна лінія 4"/>
                                  <wps:cNvCnPr/>
                                  <wps:spPr>
                                    <a:xfrm flipH="1" flipV="1">
                                      <a:off x="10070" y="9083578"/>
                                      <a:ext cx="713930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303600" name="Пряма сполучна лінія 5"/>
                                  <wps:cNvCnPr/>
                                  <wps:spPr>
                                    <a:xfrm>
                                      <a:off x="2656594" y="8461222"/>
                                      <a:ext cx="0" cy="168402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673845" name="Пряма сполучна лінія 5"/>
                                  <wps:cNvCnPr/>
                                  <wps:spPr>
                                    <a:xfrm>
                                      <a:off x="2279957" y="8451151"/>
                                      <a:ext cx="0" cy="168402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6490839" name="Пряма сполучна лінія 5"/>
                                  <wps:cNvCnPr/>
                                  <wps:spPr>
                                    <a:xfrm>
                                      <a:off x="1728095" y="8451151"/>
                                      <a:ext cx="0" cy="168402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091804" name="Пряма сполучна лінія 5"/>
                                  <wps:cNvCnPr/>
                                  <wps:spPr>
                                    <a:xfrm>
                                      <a:off x="761328" y="8451151"/>
                                      <a:ext cx="0" cy="168402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5629143" name="Пряма сполучна лінія 9"/>
                                  <wps:cNvCnPr/>
                                  <wps:spPr>
                                    <a:xfrm>
                                      <a:off x="370594" y="8461222"/>
                                      <a:ext cx="0" cy="6191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04505855" name="Пряма сполучна лінія 10"/>
                                  <wps:cNvCnPr/>
                                  <wps:spPr>
                                    <a:xfrm>
                                      <a:off x="10070" y="8688815"/>
                                      <a:ext cx="264795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1992705" name="Пряма сполучна лінія 10"/>
                                  <wps:cNvCnPr/>
                                  <wps:spPr>
                                    <a:xfrm>
                                      <a:off x="0" y="8862027"/>
                                      <a:ext cx="264795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17578846" name="Пряма сполучна лінія 13"/>
                                <wps:cNvCnPr/>
                                <wps:spPr>
                                  <a:xfrm>
                                    <a:off x="5407231" y="9084623"/>
                                    <a:ext cx="0" cy="106114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751483" name="Пряма сполучна лінія 17"/>
                              <wps:cNvCnPr/>
                              <wps:spPr>
                                <a:xfrm>
                                  <a:off x="5412658" y="9276736"/>
                                  <a:ext cx="1776663" cy="4011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1153093" name="Пряма сполучна лінія 17"/>
                              <wps:cNvCnPr/>
                              <wps:spPr>
                                <a:xfrm>
                                  <a:off x="5405284" y="9483213"/>
                                  <a:ext cx="1776663" cy="4011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09680243" name="Пряма сполучна лінія 19"/>
                            <wps:cNvCnPr/>
                            <wps:spPr>
                              <a:xfrm>
                                <a:off x="5973097" y="9085007"/>
                                <a:ext cx="0" cy="40186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647182" name="Пряма сполучна лінія 21"/>
                          <wps:cNvCnPr/>
                          <wps:spPr>
                            <a:xfrm>
                              <a:off x="0" y="9284110"/>
                              <a:ext cx="2640397" cy="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189214" name="Пряма сполучна лінія 21"/>
                          <wps:cNvCnPr/>
                          <wps:spPr>
                            <a:xfrm>
                              <a:off x="7374" y="9497962"/>
                              <a:ext cx="2640330" cy="31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4807757" name="Пряма сполучна лінія 21"/>
                          <wps:cNvCnPr/>
                          <wps:spPr>
                            <a:xfrm>
                              <a:off x="0" y="9711813"/>
                              <a:ext cx="2640397" cy="36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5836111" name="Пряма сполучна лінія 21"/>
                          <wps:cNvCnPr/>
                          <wps:spPr>
                            <a:xfrm>
                              <a:off x="0" y="9940413"/>
                              <a:ext cx="2640330" cy="31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11791558" name="Пряма сполучна лінія 23"/>
                        <wps:cNvCnPr/>
                        <wps:spPr>
                          <a:xfrm>
                            <a:off x="6652470" y="9093666"/>
                            <a:ext cx="2697" cy="388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906747612" name="Пряма сполучна лінія 19"/>
                      <wps:cNvCnPr/>
                      <wps:spPr>
                        <a:xfrm>
                          <a:off x="6663600" y="9086400"/>
                          <a:ext cx="0" cy="4018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E519CF" id="Групувати 39" o:spid="_x0000_s1026" style="position:absolute;margin-left:-56.65pt;margin-top:12.95pt;width:566.1pt;height:809.7pt;z-index:251659264;mso-height-relative:margin" coordsize="71893,10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">
              <v:group id="Групувати 43" o:spid="_x0000_s1027" style="position:absolute;width:71893;height:101457" coordsize="71893,10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">
                <v:group id="Групувати 22" o:spid="_x0000_s1028" style="position:absolute;width:71893;height:101457" coordsize="71893,10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">
                  <v:group id="Групувати 20" o:spid="_x0000_s1029" style="position:absolute;width:71893;height:101457" coordsize="71893,10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">
                    <v:group id="Групувати 18" o:spid="_x0000_s1030" style="position:absolute;width:71893;height:101457" coordsize="71893,10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">
                      <v:group id="Групувати 16" o:spid="_x0000_s1031" style="position:absolute;width:71741;height:101457" coordsize="71741,10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">
                        <v:group id="Групувати 12" o:spid="_x0000_s1032" style="position:absolute;width:71741;height:101452" coordsize="71741,10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">
                          <v:rect id="Прямокутник 188" o:spid="_x0000_s1033" style="position:absolute;left:80;width:71641;height:10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" fillcolor="white [3201]" strokecolor="black [3200]" strokeweight="1.5pt">
                            <v:textbox>
                              <w:txbxContent>
                                <w:p w14:paraId="387AA73B" w14:textId="77777777" w:rsidR="00903F3C" w:rsidRPr="00FC0984" w:rsidRDefault="00903F3C" w:rsidP="00903F3C"/>
                              </w:txbxContent>
                            </v:textbox>
                          </v:rect>
                          <v:line id="Пряма сполучна лінія 3" o:spid="_x0000_s1034" style="position:absolute;flip:y;visibility:visible;mso-wrap-style:square" from="100,84571" to="71741,8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" strokecolor="black [3200]" strokeweight="1.5pt">
                            <v:stroke joinstyle="miter"/>
                          </v:line>
                          <v:line id="Пряма сполучна лінія 4" o:spid="_x0000_s1035" style="position:absolute;flip:x y;visibility:visible;mso-wrap-style:square" from="100,90835" to="71493,9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" strokecolor="black [3200]" strokeweight="1.5pt">
                            <v:stroke joinstyle="miter"/>
                          </v:line>
                          <v:line id="Пряма сполучна лінія 5" o:spid="_x0000_s1036" style="position:absolute;visibility:visible;mso-wrap-style:square" from="26565,84612" to="26565,10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" strokecolor="black [3200]" strokeweight="1.5pt">
                            <v:stroke joinstyle="miter"/>
                          </v:line>
                          <v:line id="Пряма сполучна лінія 5" o:spid="_x0000_s1037" style="position:absolute;visibility:visible;mso-wrap-style:square" from="22799,84511" to="22799,10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" strokecolor="black [3200]" strokeweight="1.5pt">
                            <v:stroke joinstyle="miter"/>
                          </v:line>
                          <v:line id="Пряма сполучна лінія 5" o:spid="_x0000_s1038" style="position:absolute;visibility:visible;mso-wrap-style:square" from="17280,84511" to="17280,10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" strokecolor="black [3200]" strokeweight="1.5pt">
                            <v:stroke joinstyle="miter"/>
                          </v:line>
                          <v:line id="Пряма сполучна лінія 5" o:spid="_x0000_s1039" style="position:absolute;visibility:visible;mso-wrap-style:square" from="7613,84511" to="7613,10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" strokecolor="black [3200]" strokeweight="1.5pt">
                            <v:stroke joinstyle="miter"/>
                          </v:line>
                          <v:line id="Пряма сполучна лінія 9" o:spid="_x0000_s1040" style="position:absolute;visibility:visible;mso-wrap-style:square" from="3705,84612" to="3705,90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" strokecolor="black [3200]" strokeweight="1.5pt">
                            <v:stroke joinstyle="miter"/>
                          </v:line>
                          <v:line id="Пряма сполучна лінія 10" o:spid="_x0000_s1041" style="position:absolute;visibility:visible;mso-wrap-style:square" from="100,86888" to="26580,8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" strokecolor="black [3200]" strokeweight="1pt">
                            <v:stroke joinstyle="miter"/>
                          </v:line>
                          <v:line id="Пряма сполучна лінія 10" o:spid="_x0000_s1042" style="position:absolute;visibility:visible;mso-wrap-style:square" from="0,88620" to="26479,8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" strokecolor="black [3200]" strokeweight="1pt">
                            <v:stroke joinstyle="miter"/>
                          </v:line>
                        </v:group>
                        <v:line id="Пряма сполучна лінія 13" o:spid="_x0000_s1043" style="position:absolute;visibility:visible;mso-wrap-style:square" from="54072,90846" to="54072,10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" strokecolor="black [3200]" strokeweight="1.5pt">
                          <v:stroke joinstyle="miter"/>
                        </v:line>
                      </v:group>
                      <v:line id="Пряма сполучна лінія 17" o:spid="_x0000_s1044" style="position:absolute;visibility:visible;mso-wrap-style:square" from="54126,92767" to="71893,9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" strokecolor="black [3200]" strokeweight="1pt">
                        <v:stroke joinstyle="miter"/>
                      </v:line>
                      <v:line id="Пряма сполучна лінія 17" o:spid="_x0000_s1045" style="position:absolute;visibility:visible;mso-wrap-style:square" from="54052,94832" to="71819,9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" strokecolor="black [3200]" strokeweight="1pt">
                        <v:stroke joinstyle="miter"/>
                      </v:line>
                    </v:group>
                    <v:line id="Пряма сполучна лінія 19" o:spid="_x0000_s1046" style="position:absolute;visibility:visible;mso-wrap-style:square" from="59730,90850" to="59730,9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" strokecolor="black [3200]" strokeweight="1.5pt">
                      <v:stroke joinstyle="miter"/>
                    </v:line>
                  </v:group>
                  <v:line id="Пряма сполучна лінія 21" o:spid="_x0000_s1047" style="position:absolute;visibility:visible;mso-wrap-style:square" from="0,92841" to="26403,9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" strokecolor="black [3213]" strokeweight="1pt">
                    <v:stroke joinstyle="miter"/>
                  </v:line>
                  <v:line id="Пряма сполучна лінія 21" o:spid="_x0000_s1048" style="position:absolute;visibility:visible;mso-wrap-style:square" from="73,94979" to="26477,9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" strokecolor="black [3200]" strokeweight="1pt">
                    <v:stroke joinstyle="miter"/>
                  </v:line>
                  <v:line id="Пряма сполучна лінія 21" o:spid="_x0000_s1049" style="position:absolute;visibility:visible;mso-wrap-style:square" from="0,97118" to="26403,9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" strokecolor="black [3200]" strokeweight="1pt">
                    <v:stroke joinstyle="miter"/>
                  </v:line>
                  <v:line id="Пряма сполучна лінія 21" o:spid="_x0000_s1050" style="position:absolute;visibility:visible;mso-wrap-style:square" from="0,99404" to="26403,99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" strokecolor="black [3200]" strokeweight="1pt">
                    <v:stroke joinstyle="miter"/>
                  </v:line>
                </v:group>
                <v:line id="Пряма сполучна лінія 23" o:spid="_x0000_s1051" style="position:absolute;visibility:visible;mso-wrap-style:square" from="66524,90936" to="66551,94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" strokecolor="black [3200]" strokeweight=".5pt">
                  <v:stroke joinstyle="miter"/>
                </v:line>
              </v:group>
              <v:line id="Пряма сполучна лінія 19" o:spid="_x0000_s1052" style="position:absolute;visibility:visible;mso-wrap-style:square" from="66636,90864" to="66636,9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" strokecolor="black [3200]" strokeweight="1pt">
                <v:stroke joinstyle="miter"/>
              </v:line>
            </v:group>
          </w:pict>
        </mc:Fallback>
      </mc:AlternateContent>
    </w:r>
  </w:p>
  <w:p w14:paraId="27797D54" w14:textId="77777777" w:rsidR="00903F3C" w:rsidRDefault="00903F3C" w:rsidP="00903F3C">
    <w:pPr>
      <w:pStyle w:val="ae"/>
    </w:pPr>
  </w:p>
  <w:p w14:paraId="7AC9C139" w14:textId="77777777" w:rsidR="00903F3C" w:rsidRDefault="00903F3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4A190" w14:textId="77777777" w:rsidR="00903F3C" w:rsidRDefault="00903F3C" w:rsidP="00903F3C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931A007" wp14:editId="5FD5052E">
              <wp:simplePos x="0" y="0"/>
              <wp:positionH relativeFrom="column">
                <wp:posOffset>-672465</wp:posOffset>
              </wp:positionH>
              <wp:positionV relativeFrom="paragraph">
                <wp:posOffset>141656</wp:posOffset>
              </wp:positionV>
              <wp:extent cx="7089816" cy="10370840"/>
              <wp:effectExtent l="0" t="0" r="34925" b="30480"/>
              <wp:wrapNone/>
              <wp:docPr id="338874781" name="Групувати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9816" cy="10370840"/>
                        <a:chOff x="1152" y="399"/>
                        <a:chExt cx="10386" cy="16043"/>
                      </a:xfrm>
                    </wpg:grpSpPr>
                    <wpg:grpSp>
                      <wpg:cNvPr id="1500285260" name="Group 2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3697734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96186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00430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6097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3110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36352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1443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75806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097414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6893344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03357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59992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83717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18369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819498157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CE852" w14:textId="77777777" w:rsidR="00903F3C" w:rsidRPr="00B0373C" w:rsidRDefault="00903F3C" w:rsidP="00903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  <w:r w:rsidRPr="00B037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34611365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C8EE3" w14:textId="77777777" w:rsidR="00903F3C" w:rsidRPr="00B0373C" w:rsidRDefault="00903F3C" w:rsidP="00903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  <w:r w:rsidRPr="00B037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04477931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4237A" w14:textId="77777777" w:rsidR="00903F3C" w:rsidRPr="00B0373C" w:rsidRDefault="00903F3C" w:rsidP="00903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  <w:r w:rsidRPr="00B037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86035535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392" y="16182"/>
                          <a:ext cx="734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81743" w14:textId="77777777" w:rsidR="00903F3C" w:rsidRPr="00B0373C" w:rsidRDefault="00903F3C" w:rsidP="00903F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  <w:r w:rsidRPr="00B037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2C1143FA" w14:textId="77777777" w:rsidR="00903F3C" w:rsidRDefault="00903F3C" w:rsidP="00903F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17971672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96FE" w14:textId="77777777" w:rsidR="00903F3C" w:rsidRDefault="00903F3C" w:rsidP="00903F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037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805764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3CDD" w14:textId="77777777" w:rsidR="00903F3C" w:rsidRPr="00B0373C" w:rsidRDefault="00903F3C" w:rsidP="00903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037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 w:rsidRPr="00B0373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1A007" id="Групувати 40" o:spid="_x0000_s1073" style="position:absolute;margin-left:-52.95pt;margin-top:11.15pt;width:558.25pt;height:816.6pt;z-index:25166950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">
              <v:group id="Group 2" o:spid="_x0000_s1074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">
                <v:rect id="Rectangle 3" o:spid="_x0000_s1075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" strokeweight="1.5pt"/>
                <v:line id="Line 4" o:spid="_x0000_s1076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" strokeweight="1.5pt"/>
                <v:line id="Line 5" o:spid="_x0000_s1077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" strokeweight="1.5pt"/>
                <v:line id="Line 6" o:spid="_x0000_s1078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" strokeweight="1.5pt"/>
                <v:line id="Line 7" o:spid="_x0000_s1079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" strokeweight="1.5pt"/>
                <v:line id="Line 8" o:spid="_x0000_s1080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" strokeweight="1.5pt"/>
                <v:line id="Line 9" o:spid="_x0000_s1081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" strokeweight="1.5pt"/>
                <v:line id="Line 10" o:spid="_x0000_s1082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" strokeweight="1.5pt"/>
                <v:line id="Line 11" o:spid="_x0000_s1083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" strokeweight="1.5pt"/>
                <v:line id="Line 12" o:spid="_x0000_s1084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" strokeweight="1.5pt"/>
                <v:line id="Line 13" o:spid="_x0000_s1085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" strokeweight="1.5pt"/>
                <v:line id="Line 14" o:spid="_x0000_s1086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" strokeweight="1.5pt"/>
                <v:line id="Line 15" o:spid="_x0000_s1087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" strokeweight="1.5pt"/>
                <v:line id="Line 16" o:spid="_x0000_s1088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" strokeweight="1.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89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" filled="f" stroked="f">
                <v:textbox inset="0,0,0,0">
                  <w:txbxContent>
                    <w:p w14:paraId="55DCE852" w14:textId="77777777" w:rsidR="00903F3C" w:rsidRPr="00B0373C" w:rsidRDefault="00903F3C" w:rsidP="00903F3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  <w:proofErr w:type="spellStart"/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" o:spid="_x0000_s1090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" filled="f" stroked="f">
                <v:textbox inset="0,0,0,0">
                  <w:txbxContent>
                    <w:p w14:paraId="4B2C8EE3" w14:textId="77777777" w:rsidR="00903F3C" w:rsidRPr="00B0373C" w:rsidRDefault="00903F3C" w:rsidP="00903F3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" o:spid="_x0000_s1091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" filled="f" stroked="f">
                <v:textbox inset=".5mm,0,.5mm,.3mm">
                  <w:txbxContent>
                    <w:p w14:paraId="4FE4237A" w14:textId="77777777" w:rsidR="00903F3C" w:rsidRPr="00B0373C" w:rsidRDefault="00903F3C" w:rsidP="00903F3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20" o:spid="_x0000_s1092" type="#_x0000_t202" style="position:absolute;left:4392;top:16182;width:734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" filled="f" stroked="f">
                <v:textbox inset=".5mm,0,.5mm,.3mm">
                  <w:txbxContent>
                    <w:p w14:paraId="5B281743" w14:textId="77777777" w:rsidR="00903F3C" w:rsidRPr="00B0373C" w:rsidRDefault="00903F3C" w:rsidP="00903F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2C1143FA" w14:textId="77777777" w:rsidR="00903F3C" w:rsidRDefault="00903F3C" w:rsidP="00903F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1" o:spid="_x0000_s1093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" filled="f" stroked="f">
                <v:textbox inset="0,0,0,0">
                  <w:txbxContent>
                    <w:p w14:paraId="45F096FE" w14:textId="77777777" w:rsidR="00903F3C" w:rsidRDefault="00903F3C" w:rsidP="00903F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2" o:spid="_x0000_s1094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" filled="f" stroked="f">
                <v:textbox inset="0,0,0,0">
                  <w:txbxContent>
                    <w:p w14:paraId="7FCA3CDD" w14:textId="77777777" w:rsidR="00903F3C" w:rsidRPr="00B0373C" w:rsidRDefault="00903F3C" w:rsidP="00903F3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037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Вим</w:t>
                      </w:r>
                      <w:r w:rsidRPr="00B0373C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2DA7011B" w14:textId="77777777" w:rsidR="00903F3C" w:rsidRDefault="00903F3C" w:rsidP="00903F3C">
    <w:pPr>
      <w:pStyle w:val="ae"/>
    </w:pPr>
  </w:p>
  <w:p w14:paraId="7AE242F2" w14:textId="77777777" w:rsidR="00903F3C" w:rsidRDefault="00903F3C" w:rsidP="00903F3C">
    <w:pPr>
      <w:pStyle w:val="ae"/>
    </w:pPr>
  </w:p>
  <w:p w14:paraId="552F2B75" w14:textId="77777777" w:rsidR="00903F3C" w:rsidRDefault="00903F3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95E2F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405EF"/>
    <w:multiLevelType w:val="multilevel"/>
    <w:tmpl w:val="C6EA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151B3"/>
    <w:multiLevelType w:val="hybridMultilevel"/>
    <w:tmpl w:val="3C62E1E2"/>
    <w:lvl w:ilvl="0" w:tplc="A7CA6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2873">
    <w:abstractNumId w:val="0"/>
  </w:num>
  <w:num w:numId="2" w16cid:durableId="1596985381">
    <w:abstractNumId w:val="1"/>
  </w:num>
  <w:num w:numId="3" w16cid:durableId="179575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E8"/>
    <w:rsid w:val="00010FDA"/>
    <w:rsid w:val="001C656F"/>
    <w:rsid w:val="00256F61"/>
    <w:rsid w:val="00342C59"/>
    <w:rsid w:val="003F76CF"/>
    <w:rsid w:val="004434A0"/>
    <w:rsid w:val="0055773D"/>
    <w:rsid w:val="005E26B0"/>
    <w:rsid w:val="00785FC7"/>
    <w:rsid w:val="00793060"/>
    <w:rsid w:val="00846571"/>
    <w:rsid w:val="00891A75"/>
    <w:rsid w:val="008B40DD"/>
    <w:rsid w:val="00903F3C"/>
    <w:rsid w:val="00933710"/>
    <w:rsid w:val="009A5F5D"/>
    <w:rsid w:val="00A50EDF"/>
    <w:rsid w:val="00A82B38"/>
    <w:rsid w:val="00AF77F3"/>
    <w:rsid w:val="00C5235E"/>
    <w:rsid w:val="00C57396"/>
    <w:rsid w:val="00CD62E7"/>
    <w:rsid w:val="00D028D1"/>
    <w:rsid w:val="00D87F63"/>
    <w:rsid w:val="00DA7190"/>
    <w:rsid w:val="00DA7732"/>
    <w:rsid w:val="00DB0023"/>
    <w:rsid w:val="00EB6CE8"/>
    <w:rsid w:val="00F5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FAA06"/>
  <w15:chartTrackingRefBased/>
  <w15:docId w15:val="{4BA8FEE7-2FDE-4A70-8FA5-8BFBDD2C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3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3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3F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3F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3F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3F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3F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3F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0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0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03F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F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F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03F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3F3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3F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903F3C"/>
  </w:style>
  <w:style w:type="paragraph" w:styleId="af0">
    <w:name w:val="footer"/>
    <w:basedOn w:val="a"/>
    <w:link w:val="af1"/>
    <w:uiPriority w:val="99"/>
    <w:unhideWhenUsed/>
    <w:rsid w:val="00903F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903F3C"/>
  </w:style>
  <w:style w:type="paragraph" w:styleId="af2">
    <w:name w:val="Normal (Web)"/>
    <w:basedOn w:val="a"/>
    <w:uiPriority w:val="99"/>
    <w:semiHidden/>
    <w:unhideWhenUsed/>
    <w:rsid w:val="00903F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OneDrive\Documents\233\&#1047;&#1074;&#111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Звіт</Template>
  <TotalTime>3264</TotalTime>
  <Pages>12</Pages>
  <Words>8531</Words>
  <Characters>4863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Nikituk</dc:creator>
  <cp:keywords/>
  <dc:description/>
  <cp:lastModifiedBy>Nikitiuk Oleksandra</cp:lastModifiedBy>
  <cp:revision>4</cp:revision>
  <dcterms:created xsi:type="dcterms:W3CDTF">2025-09-02T10:44:00Z</dcterms:created>
  <dcterms:modified xsi:type="dcterms:W3CDTF">2025-09-11T18:49:00Z</dcterms:modified>
</cp:coreProperties>
</file>